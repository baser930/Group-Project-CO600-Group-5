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99B57" w14:textId="77777777" w:rsidR="00A979E1" w:rsidRDefault="00767B72" w:rsidP="00767B72">
      <w:pPr>
        <w:pStyle w:val="Title"/>
        <w:ind w:left="0"/>
      </w:pPr>
      <w:r>
        <w:t>Meeting Minutes</w:t>
      </w:r>
    </w:p>
    <w:p w14:paraId="0E391500" w14:textId="4C74D037" w:rsidR="00A979E1" w:rsidRDefault="000E7445" w:rsidP="00A979E1">
      <w:pPr>
        <w:pStyle w:val="Heading2"/>
      </w:pPr>
      <w:sdt>
        <w:sdtPr>
          <w:alias w:val="Meeting date and time:"/>
          <w:tag w:val="Meeting date and time:"/>
          <w:id w:val="712006246"/>
          <w:placeholder>
            <w:docPart w:val="2145CC628C54A04CAB09124F9F799CC1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Meeting date | time</w:t>
          </w:r>
        </w:sdtContent>
      </w:sdt>
      <w:r w:rsidR="00A979E1">
        <w:rPr>
          <w:lang w:val="en-GB" w:bidi="en-GB"/>
        </w:rPr>
        <w:t xml:space="preserve"> </w:t>
      </w:r>
      <w:r w:rsidR="005E0C89">
        <w:rPr>
          <w:rStyle w:val="SubtleEmphasis"/>
        </w:rPr>
        <w:t>04</w:t>
      </w:r>
      <w:r w:rsidR="00F61E32">
        <w:rPr>
          <w:rStyle w:val="SubtleEmphasis"/>
        </w:rPr>
        <w:t>/10/2017</w:t>
      </w:r>
      <w:r w:rsidR="00A979E1" w:rsidRPr="003665F5">
        <w:rPr>
          <w:rStyle w:val="SubtleEmphasis"/>
          <w:lang w:val="en-GB" w:bidi="en-GB"/>
        </w:rPr>
        <w:t xml:space="preserve"> | </w:t>
      </w:r>
      <w:r w:rsidR="005E0C89">
        <w:rPr>
          <w:rStyle w:val="SubtleEmphasis"/>
        </w:rPr>
        <w:t>12</w:t>
      </w:r>
      <w:r w:rsidR="00F61E32">
        <w:rPr>
          <w:rStyle w:val="SubtleEmphasis"/>
        </w:rPr>
        <w:t>:00pm</w:t>
      </w:r>
      <w:r w:rsidR="00A979E1">
        <w:rPr>
          <w:lang w:val="en-GB" w:bidi="en-GB"/>
        </w:rPr>
        <w:t xml:space="preserve"> | </w:t>
      </w:r>
      <w:sdt>
        <w:sdtPr>
          <w:alias w:val="Meeting location:"/>
          <w:tag w:val="Meeting location:"/>
          <w:id w:val="1910582416"/>
          <w:placeholder>
            <w:docPart w:val="928FE238D373A145A41C8E16D797260F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Meeting location</w:t>
          </w:r>
        </w:sdtContent>
      </w:sdt>
      <w:r w:rsidR="00A979E1">
        <w:rPr>
          <w:lang w:val="en-GB" w:bidi="en-GB"/>
        </w:rPr>
        <w:t xml:space="preserve"> </w:t>
      </w:r>
      <w:sdt>
        <w:sdtPr>
          <w:rPr>
            <w:rStyle w:val="SubtleEmphasis"/>
          </w:rPr>
          <w:alias w:val="Enter location:"/>
          <w:tag w:val="Enter location:"/>
          <w:id w:val="465398058"/>
          <w:placeholder>
            <w:docPart w:val="A3F8F4D9785FD54D9C2FF56BA88480CD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F61E32">
            <w:rPr>
              <w:rStyle w:val="SubtleEmphasis"/>
            </w:rPr>
            <w:t xml:space="preserve">Library 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information layout table"/>
      </w:tblPr>
      <w:tblGrid>
        <w:gridCol w:w="5400"/>
        <w:gridCol w:w="5400"/>
      </w:tblGrid>
      <w:tr w:rsidR="00A979E1" w14:paraId="4A4E55D5" w14:textId="77777777" w:rsidTr="00D578F4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 for person calling meeting, type of meeting, facilitator, note taker and timekeeper"/>
            </w:tblPr>
            <w:tblGrid>
              <w:gridCol w:w="2407"/>
              <w:gridCol w:w="2983"/>
            </w:tblGrid>
            <w:tr w:rsidR="00A979E1" w14:paraId="28832824" w14:textId="77777777" w:rsidTr="00D578F4">
              <w:tc>
                <w:tcPr>
                  <w:tcW w:w="2311" w:type="dxa"/>
                  <w:tcBorders>
                    <w:left w:val="nil"/>
                  </w:tcBorders>
                </w:tcPr>
                <w:p w14:paraId="3EE763E9" w14:textId="77777777" w:rsidR="00A979E1" w:rsidRPr="00A979E1" w:rsidRDefault="000E7445" w:rsidP="00A979E1">
                  <w:pPr>
                    <w:pStyle w:val="Heading3"/>
                  </w:pPr>
                  <w:sdt>
                    <w:sdtPr>
                      <w:alias w:val="Meeting called by:"/>
                      <w:tag w:val="Meeting called by:"/>
                      <w:id w:val="1112008097"/>
                      <w:placeholder>
                        <w:docPart w:val="2F061B8E08542F488E7A6D137BAE926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en-GB" w:bidi="en-GB"/>
                        </w:rPr>
                        <w:t>Meeting called by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4DF0C35A" w14:textId="0A897DD1" w:rsidR="00A979E1" w:rsidRDefault="005E0C89" w:rsidP="00F61E32">
                  <w:pPr>
                    <w:spacing w:after="0"/>
                  </w:pPr>
                  <w:r>
                    <w:t>Paul Crawford</w:t>
                  </w:r>
                </w:p>
              </w:tc>
            </w:tr>
            <w:tr w:rsidR="00A979E1" w14:paraId="22C498AE" w14:textId="77777777" w:rsidTr="00F61E32">
              <w:trPr>
                <w:trHeight w:val="297"/>
              </w:trPr>
              <w:tc>
                <w:tcPr>
                  <w:tcW w:w="2311" w:type="dxa"/>
                  <w:tcBorders>
                    <w:left w:val="nil"/>
                  </w:tcBorders>
                </w:tcPr>
                <w:p w14:paraId="4AA7BBC1" w14:textId="77777777" w:rsidR="00A979E1" w:rsidRPr="00A979E1" w:rsidRDefault="000E7445" w:rsidP="00A979E1">
                  <w:pPr>
                    <w:pStyle w:val="Heading3"/>
                  </w:pPr>
                  <w:sdt>
                    <w:sdtPr>
                      <w:alias w:val="Type of meeting:"/>
                      <w:tag w:val="Type of meeting:"/>
                      <w:id w:val="1356456911"/>
                      <w:placeholder>
                        <w:docPart w:val="6BF0240DADF57D479848627B8398981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en-GB" w:bidi="en-GB"/>
                        </w:rPr>
                        <w:t>Type of meeting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1FDAAA51" w14:textId="0BB2A700" w:rsidR="00A979E1" w:rsidRDefault="005E0C89" w:rsidP="00F61E32">
                  <w:pPr>
                    <w:spacing w:after="0"/>
                  </w:pPr>
                  <w:r>
                    <w:t>Setting up communication services</w:t>
                  </w:r>
                </w:p>
              </w:tc>
            </w:tr>
            <w:tr w:rsidR="00A979E1" w14:paraId="6BF8BFA7" w14:textId="77777777" w:rsidTr="00D578F4">
              <w:tc>
                <w:tcPr>
                  <w:tcW w:w="2311" w:type="dxa"/>
                  <w:tcBorders>
                    <w:left w:val="nil"/>
                  </w:tcBorders>
                </w:tcPr>
                <w:p w14:paraId="6B2207FA" w14:textId="18E02A43" w:rsidR="00A979E1" w:rsidRPr="00A979E1" w:rsidRDefault="009D2D96" w:rsidP="009D2D96">
                  <w:pPr>
                    <w:pStyle w:val="Heading3"/>
                  </w:pPr>
                  <w:r>
                    <w:t xml:space="preserve">Supervisor </w:t>
                  </w:r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1398E793" w14:textId="5B09DBB0" w:rsidR="00A979E1" w:rsidRDefault="009D2D96" w:rsidP="00F61E32">
                  <w:pPr>
                    <w:spacing w:after="0"/>
                  </w:pPr>
                  <w:r>
                    <w:t>N/A</w:t>
                  </w:r>
                </w:p>
              </w:tc>
            </w:tr>
            <w:tr w:rsidR="00A979E1" w14:paraId="66A4C67C" w14:textId="77777777" w:rsidTr="00F61E32">
              <w:trPr>
                <w:trHeight w:val="441"/>
              </w:trPr>
              <w:sdt>
                <w:sdtPr>
                  <w:alias w:val="Note taker:"/>
                  <w:tag w:val="Note taker:"/>
                  <w:id w:val="-1961940283"/>
                  <w:placeholder>
                    <w:docPart w:val="D24A58BC0ACB1D42A88F01C46212D55B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40DD4DEC" w14:textId="77777777" w:rsidR="00A979E1" w:rsidRPr="00A979E1" w:rsidRDefault="00A979E1" w:rsidP="00A979E1">
                      <w:pPr>
                        <w:pStyle w:val="Heading3"/>
                      </w:pPr>
                      <w:r w:rsidRPr="00A979E1">
                        <w:rPr>
                          <w:lang w:val="en-GB" w:bidi="en-GB"/>
                        </w:rPr>
                        <w:t>Note taker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05033213" w14:textId="77777777" w:rsidR="00A979E1" w:rsidRDefault="00F61E32" w:rsidP="00F61E32">
                  <w:pPr>
                    <w:spacing w:after="0"/>
                  </w:pPr>
                  <w:r>
                    <w:t>Met Dekaj</w:t>
                  </w:r>
                </w:p>
              </w:tc>
            </w:tr>
            <w:tr w:rsidR="00A979E1" w14:paraId="28EAEF17" w14:textId="77777777" w:rsidTr="009D2D96">
              <w:trPr>
                <w:trHeight w:val="378"/>
              </w:trPr>
              <w:sdt>
                <w:sdtPr>
                  <w:alias w:val="Timekeeper:"/>
                  <w:tag w:val="Timekeeper:"/>
                  <w:id w:val="2113625791"/>
                  <w:placeholder>
                    <w:docPart w:val="EFBCCEFC2050C248B89A5BD9C976AD9D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5A5F7D1B" w14:textId="77777777" w:rsidR="00A979E1" w:rsidRPr="00A979E1" w:rsidRDefault="00A979E1" w:rsidP="00A979E1">
                      <w:pPr>
                        <w:pStyle w:val="Heading3"/>
                      </w:pPr>
                      <w:r w:rsidRPr="00A979E1">
                        <w:rPr>
                          <w:lang w:val="en-GB" w:bidi="en-GB"/>
                        </w:rPr>
                        <w:t>Timekeeper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1C4F4A87" w14:textId="77777777" w:rsidR="00A979E1" w:rsidRDefault="00F61E32" w:rsidP="00F61E32">
                  <w:pPr>
                    <w:spacing w:after="0"/>
                  </w:pPr>
                  <w:r>
                    <w:t>Met Dekaj</w:t>
                  </w:r>
                </w:p>
              </w:tc>
            </w:tr>
          </w:tbl>
          <w:p w14:paraId="57E31B39" w14:textId="77777777" w:rsidR="00A979E1" w:rsidRDefault="00A979E1" w:rsidP="00D578F4">
            <w:pPr>
              <w:spacing w:after="0"/>
            </w:pPr>
          </w:p>
        </w:tc>
        <w:tc>
          <w:tcPr>
            <w:tcW w:w="5400" w:type="dxa"/>
          </w:tcPr>
          <w:p w14:paraId="3E9839B1" w14:textId="77777777" w:rsidR="00A979E1" w:rsidRPr="00137619" w:rsidRDefault="00F61E32" w:rsidP="00D578F4">
            <w:pPr>
              <w:spacing w:after="0"/>
            </w:pPr>
            <w:r>
              <w:t>Met Dekaj</w:t>
            </w:r>
          </w:p>
          <w:p w14:paraId="70EA08ED" w14:textId="77777777" w:rsidR="00A979E1" w:rsidRDefault="00F61E32" w:rsidP="00F61E32">
            <w:pPr>
              <w:spacing w:after="0"/>
            </w:pPr>
            <w:r>
              <w:t>Paul Crawford</w:t>
            </w:r>
          </w:p>
          <w:p w14:paraId="5D654CD4" w14:textId="77777777" w:rsidR="00F61E32" w:rsidRDefault="00F61E32" w:rsidP="00F61E32">
            <w:pPr>
              <w:spacing w:after="0"/>
            </w:pPr>
            <w:proofErr w:type="spellStart"/>
            <w:r>
              <w:t>Basiru</w:t>
            </w:r>
            <w:proofErr w:type="spellEnd"/>
            <w:r>
              <w:t xml:space="preserve"> Andrew</w:t>
            </w:r>
          </w:p>
          <w:p w14:paraId="6E5B941F" w14:textId="5FBD6631" w:rsidR="00F61E32" w:rsidRDefault="00F61E32" w:rsidP="00F61E32">
            <w:pPr>
              <w:spacing w:after="0"/>
            </w:pPr>
          </w:p>
        </w:tc>
      </w:tr>
    </w:tbl>
    <w:p w14:paraId="3A3FADDC" w14:textId="77777777" w:rsidR="00A979E1" w:rsidRDefault="000E7445" w:rsidP="00A979E1">
      <w:pPr>
        <w:pStyle w:val="Heading1"/>
      </w:pPr>
      <w:sdt>
        <w:sdtPr>
          <w:alias w:val="Agenda topics:"/>
          <w:tag w:val="Agenda topics:"/>
          <w:id w:val="-877550984"/>
          <w:placeholder>
            <w:docPart w:val="6191EE448CA45641984E613A3664D0FE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Agenda topics</w:t>
          </w:r>
        </w:sdtContent>
      </w:sdt>
    </w:p>
    <w:p w14:paraId="37FDB6D3" w14:textId="28C65488" w:rsidR="00A979E1" w:rsidRDefault="000E7445" w:rsidP="00A979E1">
      <w:pPr>
        <w:pStyle w:val="Heading2"/>
      </w:pPr>
      <w:sdt>
        <w:sdtPr>
          <w:alias w:val="Agenda 1, time allocated:"/>
          <w:tag w:val="Agenda 1, time allocated:"/>
          <w:id w:val="-548305236"/>
          <w:placeholder>
            <w:docPart w:val="3243D5B846CF82429035FD8FE96C9F86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Time allocated</w:t>
          </w:r>
        </w:sdtContent>
      </w:sdt>
      <w:r w:rsidR="00A979E1">
        <w:rPr>
          <w:lang w:val="en-GB" w:bidi="en-GB"/>
        </w:rPr>
        <w:t xml:space="preserve"> | </w:t>
      </w:r>
      <w:sdt>
        <w:sdtPr>
          <w:rPr>
            <w:rStyle w:val="SubtleEmphasis"/>
          </w:rPr>
          <w:alias w:val="Agenda 1, enter time:"/>
          <w:tag w:val="Agenda 1, enter time:"/>
          <w:id w:val="252406536"/>
          <w:placeholder>
            <w:docPart w:val="652EB859617D454AB27C128FBDC0933C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B037BE">
            <w:rPr>
              <w:rStyle w:val="SubtleEmphasis"/>
            </w:rPr>
            <w:t>1hour</w:t>
          </w:r>
        </w:sdtContent>
      </w:sdt>
      <w:r w:rsidR="00A979E1">
        <w:rPr>
          <w:lang w:val="en-GB" w:bidi="en-GB"/>
        </w:rPr>
        <w:t xml:space="preserve"> | </w:t>
      </w:r>
      <w:sdt>
        <w:sdtPr>
          <w:alias w:val="Agenda 1, agenda topic:"/>
          <w:tag w:val="Agenda 1, agenda topic:"/>
          <w:id w:val="-1734764758"/>
          <w:placeholder>
            <w:docPart w:val="F8445291CB03434A82679FAEFDA62E34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Agenda topic</w:t>
          </w:r>
        </w:sdtContent>
      </w:sdt>
      <w:r w:rsidR="00A979E1">
        <w:rPr>
          <w:lang w:val="en-GB" w:bidi="en-GB"/>
        </w:rPr>
        <w:t xml:space="preserve"> </w:t>
      </w:r>
      <w:r w:rsidR="00F77189">
        <w:rPr>
          <w:rStyle w:val="SubtleEmphasis"/>
        </w:rPr>
        <w:t>Brainstorm for version control platforms</w:t>
      </w:r>
    </w:p>
    <w:p w14:paraId="1B5B97B1" w14:textId="06F91901" w:rsidR="00A979E1" w:rsidRDefault="000E7445" w:rsidP="00A979E1">
      <w:sdt>
        <w:sdtPr>
          <w:alias w:val="Agenda 1, discussion:"/>
          <w:tag w:val="Agenda 1, discussion:"/>
          <w:id w:val="951674875"/>
          <w:placeholder>
            <w:docPart w:val="46E07A97D8536D4B88796DBEF71A12B0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Discussion</w:t>
          </w:r>
        </w:sdtContent>
      </w:sdt>
      <w:r w:rsidR="00F61E32">
        <w:rPr>
          <w:lang w:val="en-GB" w:bidi="en-GB"/>
        </w:rPr>
        <w:t xml:space="preserve">: </w:t>
      </w:r>
      <w:r w:rsidR="00F77189">
        <w:rPr>
          <w:lang w:val="en-GB" w:bidi="en-GB"/>
        </w:rPr>
        <w:t>Here we discussed which version control platform we would use to organise our project. There were many different proposals with the most popular being Google Drive or GitHub.</w:t>
      </w:r>
    </w:p>
    <w:p w14:paraId="18745379" w14:textId="265D5EEC" w:rsidR="00A979E1" w:rsidRDefault="000E7445" w:rsidP="00FC3D3B">
      <w:sdt>
        <w:sdtPr>
          <w:alias w:val="Agenda 1, conclusion:"/>
          <w:tag w:val="Agenda 1, conclusion:"/>
          <w:id w:val="1265507262"/>
          <w:placeholder>
            <w:docPart w:val="D0F53699D3341E4687891C94FA66269D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Conclusion</w:t>
          </w:r>
        </w:sdtContent>
      </w:sdt>
      <w:r w:rsidR="00F61E32">
        <w:rPr>
          <w:lang w:val="en-GB" w:bidi="en-GB"/>
        </w:rPr>
        <w:t xml:space="preserve">: </w:t>
      </w:r>
      <w:r w:rsidR="00F77189">
        <w:rPr>
          <w:lang w:val="en-GB" w:bidi="en-GB"/>
        </w:rPr>
        <w:t>After some deliberation, it was decided that GitHub would be more professional and provide more tools and resources for a comprehensive project.</w:t>
      </w:r>
      <w:r w:rsidR="00340EFE">
        <w:rPr>
          <w:lang w:val="en-GB" w:bidi="en-GB"/>
        </w:rPr>
        <w:t xml:space="preserve"> </w:t>
      </w:r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2"/>
      </w:tblPr>
      <w:tblGrid>
        <w:gridCol w:w="6300"/>
        <w:gridCol w:w="2250"/>
        <w:gridCol w:w="2250"/>
      </w:tblGrid>
      <w:tr w:rsidR="00A979E1" w:rsidRPr="00E52810" w14:paraId="033B1670" w14:textId="77777777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14:paraId="41B2FE28" w14:textId="77777777" w:rsidR="00A979E1" w:rsidRPr="00E52810" w:rsidRDefault="000E7445" w:rsidP="00E52810">
            <w:sdt>
              <w:sdtPr>
                <w:alias w:val="Agenda 2, action items:"/>
                <w:tag w:val="Agenda 2, action items:"/>
                <w:id w:val="986982946"/>
                <w:placeholder>
                  <w:docPart w:val="3E3081DDBF88DF4C99E2B1B4B21F74B2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rPr>
                    <w:lang w:val="en-GB" w:bidi="en-GB"/>
                  </w:rPr>
                  <w:t>Action items</w:t>
                </w:r>
              </w:sdtContent>
            </w:sdt>
          </w:p>
        </w:tc>
        <w:sdt>
          <w:sdtPr>
            <w:alias w:val="Agenda 2, person responsible:"/>
            <w:tag w:val="Agenda 2, person responsible:"/>
            <w:id w:val="-1512830054"/>
            <w:placeholder>
              <w:docPart w:val="2778CA60A923E94E920A000C150160B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0ACD1D06" w14:textId="77777777" w:rsidR="00A979E1" w:rsidRPr="00E52810" w:rsidRDefault="00A979E1" w:rsidP="00E52810">
                <w:r w:rsidRPr="00E52810">
                  <w:rPr>
                    <w:lang w:val="en-GB" w:bidi="en-GB"/>
                  </w:rPr>
                  <w:t>Person responsible</w:t>
                </w:r>
              </w:p>
            </w:tc>
          </w:sdtContent>
        </w:sdt>
        <w:sdt>
          <w:sdtPr>
            <w:alias w:val="Agenda 2, deadline:"/>
            <w:tag w:val="Agenda 2, deadline:"/>
            <w:id w:val="1652096494"/>
            <w:placeholder>
              <w:docPart w:val="D453C0AEE9426E4B80C6A67A378A5CF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79DF3682" w14:textId="77777777" w:rsidR="00A979E1" w:rsidRPr="00E52810" w:rsidRDefault="00A979E1" w:rsidP="00E52810">
                <w:r w:rsidRPr="00E52810">
                  <w:rPr>
                    <w:lang w:val="en-GB" w:bidi="en-GB"/>
                  </w:rPr>
                  <w:t>Deadline</w:t>
                </w:r>
              </w:p>
            </w:tc>
          </w:sdtContent>
        </w:sdt>
      </w:tr>
      <w:tr w:rsidR="00A979E1" w:rsidRPr="00E52810" w14:paraId="3D2C193B" w14:textId="77777777" w:rsidTr="00340EFE">
        <w:trPr>
          <w:trHeight w:val="519"/>
        </w:trPr>
        <w:tc>
          <w:tcPr>
            <w:tcW w:w="6300" w:type="dxa"/>
          </w:tcPr>
          <w:p w14:paraId="0CD867E2" w14:textId="548F3048" w:rsidR="00A979E1" w:rsidRPr="00E52810" w:rsidRDefault="00FC3D3B" w:rsidP="00340EFE">
            <w:pPr>
              <w:ind w:left="0"/>
            </w:pPr>
            <w:r>
              <w:t>Brainstorm for version control platforms</w:t>
            </w:r>
          </w:p>
        </w:tc>
        <w:tc>
          <w:tcPr>
            <w:tcW w:w="2250" w:type="dxa"/>
          </w:tcPr>
          <w:p w14:paraId="65160E7C" w14:textId="77777777" w:rsidR="00A979E1" w:rsidRPr="00E52810" w:rsidRDefault="00767B72" w:rsidP="00767B72">
            <w:pPr>
              <w:ind w:left="0"/>
            </w:pPr>
            <w:r>
              <w:t>Group responsibility</w:t>
            </w:r>
          </w:p>
        </w:tc>
        <w:tc>
          <w:tcPr>
            <w:tcW w:w="2250" w:type="dxa"/>
          </w:tcPr>
          <w:p w14:paraId="1A36A386" w14:textId="538DD907" w:rsidR="00A979E1" w:rsidRPr="00E52810" w:rsidRDefault="00FC3D3B" w:rsidP="00767B72">
            <w:pPr>
              <w:ind w:left="0"/>
            </w:pPr>
            <w:r>
              <w:t>04</w:t>
            </w:r>
            <w:r w:rsidR="00767B72">
              <w:t>/10/2017</w:t>
            </w:r>
          </w:p>
        </w:tc>
      </w:tr>
      <w:tr w:rsidR="00A979E1" w:rsidRPr="00E52810" w14:paraId="008D7AC5" w14:textId="77777777" w:rsidTr="00D62FDE">
        <w:trPr>
          <w:trHeight w:val="423"/>
        </w:trPr>
        <w:tc>
          <w:tcPr>
            <w:tcW w:w="6300" w:type="dxa"/>
          </w:tcPr>
          <w:p w14:paraId="5FD0C632" w14:textId="60732853" w:rsidR="00A979E1" w:rsidRPr="00E52810" w:rsidRDefault="00FC3D3B" w:rsidP="00340EFE">
            <w:pPr>
              <w:ind w:left="0"/>
            </w:pPr>
            <w:r>
              <w:t xml:space="preserve">Setting up version control platforms </w:t>
            </w:r>
          </w:p>
        </w:tc>
        <w:tc>
          <w:tcPr>
            <w:tcW w:w="2250" w:type="dxa"/>
          </w:tcPr>
          <w:p w14:paraId="67505D3B" w14:textId="78DCA4AE" w:rsidR="00A979E1" w:rsidRPr="00E52810" w:rsidRDefault="00D62FDE" w:rsidP="00767B72">
            <w:pPr>
              <w:ind w:left="0"/>
            </w:pPr>
            <w:proofErr w:type="spellStart"/>
            <w:r>
              <w:t>Basiru</w:t>
            </w:r>
            <w:proofErr w:type="spellEnd"/>
            <w:r>
              <w:t xml:space="preserve"> Andrews </w:t>
            </w:r>
          </w:p>
        </w:tc>
        <w:tc>
          <w:tcPr>
            <w:tcW w:w="2250" w:type="dxa"/>
          </w:tcPr>
          <w:p w14:paraId="11157DF3" w14:textId="38D7FC2C" w:rsidR="00A979E1" w:rsidRPr="00E52810" w:rsidRDefault="00FC3D3B" w:rsidP="00767B72">
            <w:pPr>
              <w:ind w:left="0"/>
            </w:pPr>
            <w:r>
              <w:t>04</w:t>
            </w:r>
            <w:bookmarkStart w:id="0" w:name="_GoBack"/>
            <w:bookmarkEnd w:id="0"/>
            <w:r w:rsidR="00767B72">
              <w:t>/10/2017</w:t>
            </w:r>
          </w:p>
        </w:tc>
      </w:tr>
    </w:tbl>
    <w:p w14:paraId="4EAB807A" w14:textId="77777777" w:rsidR="00A979E1" w:rsidRDefault="00A979E1" w:rsidP="00340EFE">
      <w:pPr>
        <w:ind w:left="0"/>
      </w:pPr>
    </w:p>
    <w:p w14:paraId="246CA8E8" w14:textId="77777777" w:rsidR="00A979E1" w:rsidRDefault="000E7445" w:rsidP="00A979E1">
      <w:sdt>
        <w:sdtPr>
          <w:alias w:val="Observers:"/>
          <w:tag w:val="Observers:"/>
          <w:id w:val="620197708"/>
          <w:placeholder>
            <w:docPart w:val="E72F5CC56AA6C746A65F912410147E98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Observers</w:t>
          </w:r>
        </w:sdtContent>
      </w:sdt>
      <w:r w:rsidR="00A979E1">
        <w:rPr>
          <w:lang w:val="en-GB" w:bidi="en-GB"/>
        </w:rPr>
        <w:t xml:space="preserve"> </w:t>
      </w:r>
      <w:r w:rsidR="00767B72">
        <w:t>/</w:t>
      </w:r>
    </w:p>
    <w:p w14:paraId="77989063" w14:textId="77777777" w:rsidR="00A979E1" w:rsidRDefault="000E7445" w:rsidP="00A979E1">
      <w:sdt>
        <w:sdtPr>
          <w:alias w:val="Resource persons:"/>
          <w:tag w:val="Resource persons:"/>
          <w:id w:val="1871578218"/>
          <w:placeholder>
            <w:docPart w:val="1DCD6D1310763F4F97AA0722DF2CE451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Resource persons</w:t>
          </w:r>
        </w:sdtContent>
      </w:sdt>
      <w:r w:rsidR="00A979E1">
        <w:rPr>
          <w:lang w:val="en-GB" w:bidi="en-GB"/>
        </w:rPr>
        <w:t xml:space="preserve"> </w:t>
      </w:r>
      <w:r w:rsidR="00767B72">
        <w:t>/</w:t>
      </w:r>
    </w:p>
    <w:p w14:paraId="32E82A70" w14:textId="77777777" w:rsidR="0017681F" w:rsidRDefault="000E7445" w:rsidP="00E52810">
      <w:sdt>
        <w:sdtPr>
          <w:alias w:val="Special notes:"/>
          <w:tag w:val="Special notes:"/>
          <w:id w:val="2083322904"/>
          <w:placeholder>
            <w:docPart w:val="C7B9842A65393043951FEBC04423998A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Special notes</w:t>
          </w:r>
        </w:sdtContent>
      </w:sdt>
      <w:r w:rsidR="00A979E1">
        <w:rPr>
          <w:lang w:val="en-GB" w:bidi="en-GB"/>
        </w:rPr>
        <w:t xml:space="preserve"> </w:t>
      </w:r>
      <w:r w:rsidR="00767B72">
        <w:t>/</w:t>
      </w:r>
    </w:p>
    <w:sectPr w:rsidR="0017681F" w:rsidSect="00CB50F2">
      <w:footerReference w:type="default" r:id="rId8"/>
      <w:pgSz w:w="12240" w:h="15840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2C66DA" w14:textId="77777777" w:rsidR="000E7445" w:rsidRDefault="000E7445">
      <w:pPr>
        <w:spacing w:after="0"/>
      </w:pPr>
      <w:r>
        <w:separator/>
      </w:r>
    </w:p>
  </w:endnote>
  <w:endnote w:type="continuationSeparator" w:id="0">
    <w:p w14:paraId="4C23ED19" w14:textId="77777777" w:rsidR="000E7445" w:rsidRDefault="000E74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CCDC1" w14:textId="77777777" w:rsidR="00CB50F2" w:rsidRDefault="00CB50F2" w:rsidP="00CB50F2">
    <w:pPr>
      <w:pStyle w:val="Footer"/>
    </w:pPr>
    <w:r>
      <w:rPr>
        <w:lang w:val="en-GB" w:bidi="en-GB"/>
      </w:rPr>
      <w:t xml:space="preserve">Page </w:t>
    </w: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 w:rsidR="00340EFE">
      <w:rPr>
        <w:noProof/>
        <w:lang w:val="en-GB" w:bidi="en-GB"/>
      </w:rPr>
      <w:t>2</w:t>
    </w:r>
    <w:r>
      <w:rPr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E94D00" w14:textId="77777777" w:rsidR="000E7445" w:rsidRDefault="000E7445">
      <w:pPr>
        <w:spacing w:after="0"/>
      </w:pPr>
      <w:r>
        <w:separator/>
      </w:r>
    </w:p>
  </w:footnote>
  <w:footnote w:type="continuationSeparator" w:id="0">
    <w:p w14:paraId="6A791AC2" w14:textId="77777777" w:rsidR="000E7445" w:rsidRDefault="000E744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5BE73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99219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9B4B33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5165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B6A5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A015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13E1EF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0ECC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3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D6A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E32"/>
    <w:rsid w:val="00070820"/>
    <w:rsid w:val="000E7445"/>
    <w:rsid w:val="001005E5"/>
    <w:rsid w:val="00107A25"/>
    <w:rsid w:val="001118FD"/>
    <w:rsid w:val="00152CC8"/>
    <w:rsid w:val="0017681F"/>
    <w:rsid w:val="001C4546"/>
    <w:rsid w:val="002B6C94"/>
    <w:rsid w:val="002E7469"/>
    <w:rsid w:val="002F4ABE"/>
    <w:rsid w:val="00340EFE"/>
    <w:rsid w:val="003B1BCE"/>
    <w:rsid w:val="003C1B81"/>
    <w:rsid w:val="003C6B6C"/>
    <w:rsid w:val="0041439B"/>
    <w:rsid w:val="00444D8F"/>
    <w:rsid w:val="004A0861"/>
    <w:rsid w:val="0052642B"/>
    <w:rsid w:val="0053311F"/>
    <w:rsid w:val="00557792"/>
    <w:rsid w:val="005E0C89"/>
    <w:rsid w:val="005E7D19"/>
    <w:rsid w:val="0066086F"/>
    <w:rsid w:val="00672A6F"/>
    <w:rsid w:val="006928B4"/>
    <w:rsid w:val="006D571F"/>
    <w:rsid w:val="006F5A3F"/>
    <w:rsid w:val="006F601D"/>
    <w:rsid w:val="00714174"/>
    <w:rsid w:val="007253CC"/>
    <w:rsid w:val="007619CE"/>
    <w:rsid w:val="00767B72"/>
    <w:rsid w:val="007C424E"/>
    <w:rsid w:val="008431CB"/>
    <w:rsid w:val="008E2FAF"/>
    <w:rsid w:val="0093449B"/>
    <w:rsid w:val="009916AE"/>
    <w:rsid w:val="009D2D96"/>
    <w:rsid w:val="00A979E1"/>
    <w:rsid w:val="00B037BE"/>
    <w:rsid w:val="00B45E12"/>
    <w:rsid w:val="00C12D7B"/>
    <w:rsid w:val="00C9013A"/>
    <w:rsid w:val="00CB50F2"/>
    <w:rsid w:val="00CF5C61"/>
    <w:rsid w:val="00D62FDE"/>
    <w:rsid w:val="00D6466C"/>
    <w:rsid w:val="00D90A37"/>
    <w:rsid w:val="00DC2307"/>
    <w:rsid w:val="00E52810"/>
    <w:rsid w:val="00E70F21"/>
    <w:rsid w:val="00EB43FE"/>
    <w:rsid w:val="00F45ED3"/>
    <w:rsid w:val="00F560A1"/>
    <w:rsid w:val="00F61E32"/>
    <w:rsid w:val="00F77189"/>
    <w:rsid w:val="00FC130B"/>
    <w:rsid w:val="00FC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D40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0F21"/>
    <w:rPr>
      <w:spacing w:val="4"/>
    </w:rPr>
  </w:style>
  <w:style w:type="paragraph" w:styleId="Heading1">
    <w:name w:val="heading 1"/>
    <w:basedOn w:val="Normal"/>
    <w:link w:val="Heading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etingminutes">
    <w:name w:val="Meeting minutes"/>
    <w:basedOn w:val="TableNormal"/>
    <w:uiPriority w:val="99"/>
    <w:rsid w:val="008431CB"/>
    <w:tblPr>
      <w:tblInd w:w="0" w:type="dxa"/>
      <w:tblCellMar>
        <w:top w:w="0" w:type="dxa"/>
        <w:left w:w="72" w:type="dxa"/>
        <w:bottom w:w="0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leReference">
    <w:name w:val="Subtle Reference"/>
    <w:basedOn w:val="DefaultParagraphFont"/>
    <w:uiPriority w:val="2"/>
    <w:qFormat/>
    <w:rsid w:val="00CB50F2"/>
    <w:rPr>
      <w:caps/>
      <w:smallCaps w:val="0"/>
      <w:color w:val="9F2936" w:themeColor="accent2"/>
    </w:rPr>
  </w:style>
  <w:style w:type="paragraph" w:styleId="Header">
    <w:name w:val="header"/>
    <w:basedOn w:val="Normal"/>
    <w:link w:val="Header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79E1"/>
    <w:rPr>
      <w:rFonts w:eastAsiaTheme="minorEastAsia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5C61"/>
  </w:style>
  <w:style w:type="paragraph" w:styleId="BlockText">
    <w:name w:val="Block Text"/>
    <w:basedOn w:val="Normal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F5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5C61"/>
    <w:rPr>
      <w:spacing w:val="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5C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5C61"/>
    <w:rPr>
      <w:spacing w:val="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5C61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5C61"/>
    <w:rPr>
      <w:spacing w:val="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5C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5C61"/>
    <w:rPr>
      <w:spacing w:val="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5C61"/>
    <w:rPr>
      <w:spacing w:val="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5C61"/>
    <w:rPr>
      <w:spacing w:val="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5C61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5C6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C6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C61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C61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5C61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5C61"/>
    <w:rPr>
      <w:spacing w:val="4"/>
    </w:rPr>
  </w:style>
  <w:style w:type="character" w:styleId="Emphasis">
    <w:name w:val="Emphasis"/>
    <w:basedOn w:val="DefaultParagraphFont"/>
    <w:uiPriority w:val="20"/>
    <w:semiHidden/>
    <w:unhideWhenUsed/>
    <w:qFormat/>
    <w:rsid w:val="00CF5C6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5C61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B50F2"/>
    <w:rPr>
      <w:rFonts w:eastAsiaTheme="minorEastAsia"/>
      <w:szCs w:val="21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C61"/>
    <w:rPr>
      <w:spacing w:val="4"/>
      <w:szCs w:val="20"/>
    </w:rPr>
  </w:style>
  <w:style w:type="table" w:styleId="GridTable1Light">
    <w:name w:val="Grid Table 1 Light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3">
    <w:name w:val="Grid Table 3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F5C61"/>
  </w:style>
  <w:style w:type="paragraph" w:styleId="HTMLAddress">
    <w:name w:val="HTML Address"/>
    <w:basedOn w:val="Normal"/>
    <w:link w:val="HTMLAddress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5C61"/>
    <w:rPr>
      <w:i/>
      <w:iCs/>
      <w:spacing w:val="4"/>
    </w:rPr>
  </w:style>
  <w:style w:type="character" w:styleId="HTMLCite">
    <w:name w:val="HTML Cite"/>
    <w:basedOn w:val="DefaultParagraphFont"/>
    <w:uiPriority w:val="99"/>
    <w:semiHidden/>
    <w:unhideWhenUsed/>
    <w:rsid w:val="00CF5C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F5C6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F5C61"/>
  </w:style>
  <w:style w:type="paragraph" w:styleId="List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F5C6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2">
    <w:name w:val="List Table 2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3">
    <w:name w:val="List Table 3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07F09" w:themeColor="accent1"/>
        <w:bottom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9F2936" w:themeColor="accent2"/>
        <w:bottom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1B587C" w:themeColor="accent3"/>
        <w:bottom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4E8542" w:themeColor="accent4"/>
        <w:bottom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604878" w:themeColor="accent5"/>
        <w:bottom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C19859" w:themeColor="accent6"/>
        <w:bottom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5C61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5C61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5C61"/>
    <w:rPr>
      <w:spacing w:val="4"/>
    </w:rPr>
  </w:style>
  <w:style w:type="character" w:styleId="PageNumber">
    <w:name w:val="page number"/>
    <w:basedOn w:val="DefaultParagraphFont"/>
    <w:uiPriority w:val="99"/>
    <w:semiHidden/>
    <w:unhideWhenUsed/>
    <w:rsid w:val="00CF5C61"/>
  </w:style>
  <w:style w:type="table" w:styleId="PlainTable1">
    <w:name w:val="Plain Table 1"/>
    <w:basedOn w:val="TableNormal"/>
    <w:uiPriority w:val="41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5C61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Strong">
    <w:name w:val="Strong"/>
    <w:basedOn w:val="DefaultParagraphFont"/>
    <w:uiPriority w:val="22"/>
    <w:semiHidden/>
    <w:unhideWhenUsed/>
    <w:qFormat/>
    <w:rsid w:val="00CF5C6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0"/>
    <w:qFormat/>
    <w:rsid w:val="00A979E1"/>
    <w:rPr>
      <w:i/>
      <w:iCs/>
      <w:color w:val="auto"/>
    </w:rPr>
  </w:style>
  <w:style w:type="table" w:styleId="Table3Deffects1">
    <w:name w:val="Table 3D effects 1"/>
    <w:basedOn w:val="TableNormal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F5C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F5C6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F5C6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F5C61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F5C61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F5C61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F5C61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F5C61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F5C6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F5C6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CF5C6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F5C61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F5C61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F5C61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F5C61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F5C6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F5C6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F5C6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F5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CF5C6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F5C61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F5C61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etdekaj/Library/Containers/com.microsoft.Word/Data/Library/Caches/2057/TM03463080/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145CC628C54A04CAB09124F9F799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8EC1E-2C09-FF40-ACE9-13E6EF637B5B}"/>
      </w:docPartPr>
      <w:docPartBody>
        <w:p w:rsidR="003C0A2C" w:rsidRDefault="009B7C65">
          <w:pPr>
            <w:pStyle w:val="2145CC628C54A04CAB09124F9F799CC1"/>
          </w:pPr>
          <w:r>
            <w:rPr>
              <w:lang w:bidi="en-GB"/>
            </w:rPr>
            <w:t>Meeting date | time</w:t>
          </w:r>
        </w:p>
      </w:docPartBody>
    </w:docPart>
    <w:docPart>
      <w:docPartPr>
        <w:name w:val="928FE238D373A145A41C8E16D7972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8E227-D539-2A48-9587-0D9C14F8F917}"/>
      </w:docPartPr>
      <w:docPartBody>
        <w:p w:rsidR="003C0A2C" w:rsidRDefault="009B7C65">
          <w:pPr>
            <w:pStyle w:val="928FE238D373A145A41C8E16D797260F"/>
          </w:pPr>
          <w:r>
            <w:rPr>
              <w:lang w:bidi="en-GB"/>
            </w:rPr>
            <w:t>Meeting location</w:t>
          </w:r>
        </w:p>
      </w:docPartBody>
    </w:docPart>
    <w:docPart>
      <w:docPartPr>
        <w:name w:val="A3F8F4D9785FD54D9C2FF56BA8848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EACE5-E4D6-0A4F-BB21-2A178E9D6935}"/>
      </w:docPartPr>
      <w:docPartBody>
        <w:p w:rsidR="003C0A2C" w:rsidRDefault="009B7C65">
          <w:pPr>
            <w:pStyle w:val="A3F8F4D9785FD54D9C2FF56BA88480CD"/>
          </w:pPr>
          <w:r>
            <w:rPr>
              <w:rStyle w:val="SubtleEmphasis"/>
              <w:lang w:bidi="en-GB"/>
            </w:rPr>
            <w:t>Location</w:t>
          </w:r>
        </w:p>
      </w:docPartBody>
    </w:docPart>
    <w:docPart>
      <w:docPartPr>
        <w:name w:val="2F061B8E08542F488E7A6D137BAE9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3E15E-D879-2440-8190-3068E65B0E4D}"/>
      </w:docPartPr>
      <w:docPartBody>
        <w:p w:rsidR="003C0A2C" w:rsidRDefault="009B7C65">
          <w:pPr>
            <w:pStyle w:val="2F061B8E08542F488E7A6D137BAE9269"/>
          </w:pPr>
          <w:r w:rsidRPr="00A979E1">
            <w:rPr>
              <w:lang w:bidi="en-GB"/>
            </w:rPr>
            <w:t>Meeting called by</w:t>
          </w:r>
        </w:p>
      </w:docPartBody>
    </w:docPart>
    <w:docPart>
      <w:docPartPr>
        <w:name w:val="6BF0240DADF57D479848627B83989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8FF16-62FA-8A4B-9DEB-F7F1DA6638E9}"/>
      </w:docPartPr>
      <w:docPartBody>
        <w:p w:rsidR="003C0A2C" w:rsidRDefault="009B7C65">
          <w:pPr>
            <w:pStyle w:val="6BF0240DADF57D479848627B83989814"/>
          </w:pPr>
          <w:r w:rsidRPr="00A979E1">
            <w:rPr>
              <w:lang w:bidi="en-GB"/>
            </w:rPr>
            <w:t>Type of meeting</w:t>
          </w:r>
        </w:p>
      </w:docPartBody>
    </w:docPart>
    <w:docPart>
      <w:docPartPr>
        <w:name w:val="D24A58BC0ACB1D42A88F01C46212D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B25E4-8321-1349-8F09-D043AFA0025D}"/>
      </w:docPartPr>
      <w:docPartBody>
        <w:p w:rsidR="003C0A2C" w:rsidRDefault="009B7C65">
          <w:pPr>
            <w:pStyle w:val="D24A58BC0ACB1D42A88F01C46212D55B"/>
          </w:pPr>
          <w:r w:rsidRPr="00A979E1">
            <w:rPr>
              <w:lang w:bidi="en-GB"/>
            </w:rPr>
            <w:t>Note taker</w:t>
          </w:r>
        </w:p>
      </w:docPartBody>
    </w:docPart>
    <w:docPart>
      <w:docPartPr>
        <w:name w:val="EFBCCEFC2050C248B89A5BD9C976A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14AA5-D501-C04F-A0F1-DACE350E1C8E}"/>
      </w:docPartPr>
      <w:docPartBody>
        <w:p w:rsidR="003C0A2C" w:rsidRDefault="009B7C65">
          <w:pPr>
            <w:pStyle w:val="EFBCCEFC2050C248B89A5BD9C976AD9D"/>
          </w:pPr>
          <w:r w:rsidRPr="00A979E1">
            <w:rPr>
              <w:lang w:bidi="en-GB"/>
            </w:rPr>
            <w:t>Timekeeper</w:t>
          </w:r>
        </w:p>
      </w:docPartBody>
    </w:docPart>
    <w:docPart>
      <w:docPartPr>
        <w:name w:val="6191EE448CA45641984E613A3664D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BCDFC-FCAE-D94F-9E3F-D9CC9D112685}"/>
      </w:docPartPr>
      <w:docPartBody>
        <w:p w:rsidR="003C0A2C" w:rsidRDefault="009B7C65">
          <w:pPr>
            <w:pStyle w:val="6191EE448CA45641984E613A3664D0FE"/>
          </w:pPr>
          <w:r>
            <w:rPr>
              <w:lang w:bidi="en-GB"/>
            </w:rPr>
            <w:t>Agenda topics</w:t>
          </w:r>
        </w:p>
      </w:docPartBody>
    </w:docPart>
    <w:docPart>
      <w:docPartPr>
        <w:name w:val="3243D5B846CF82429035FD8FE96C9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79BF5-F395-6D4E-985B-AB4805DF5B36}"/>
      </w:docPartPr>
      <w:docPartBody>
        <w:p w:rsidR="003C0A2C" w:rsidRDefault="009B7C65">
          <w:pPr>
            <w:pStyle w:val="3243D5B846CF82429035FD8FE96C9F86"/>
          </w:pPr>
          <w:r>
            <w:rPr>
              <w:lang w:bidi="en-GB"/>
            </w:rPr>
            <w:t>Time allocated</w:t>
          </w:r>
        </w:p>
      </w:docPartBody>
    </w:docPart>
    <w:docPart>
      <w:docPartPr>
        <w:name w:val="652EB859617D454AB27C128FBDC09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7AE57-D7A2-764C-8FC6-7EAA6904C206}"/>
      </w:docPartPr>
      <w:docPartBody>
        <w:p w:rsidR="003C0A2C" w:rsidRDefault="009B7C65">
          <w:pPr>
            <w:pStyle w:val="652EB859617D454AB27C128FBDC0933C"/>
          </w:pPr>
          <w:r>
            <w:rPr>
              <w:rStyle w:val="SubtleEmphasis"/>
              <w:lang w:bidi="en-GB"/>
            </w:rPr>
            <w:t>Time</w:t>
          </w:r>
        </w:p>
      </w:docPartBody>
    </w:docPart>
    <w:docPart>
      <w:docPartPr>
        <w:name w:val="F8445291CB03434A82679FAEFDA62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106F6-ABB5-5B4C-9C05-3F94B05D299C}"/>
      </w:docPartPr>
      <w:docPartBody>
        <w:p w:rsidR="003C0A2C" w:rsidRDefault="009B7C65">
          <w:pPr>
            <w:pStyle w:val="F8445291CB03434A82679FAEFDA62E34"/>
          </w:pPr>
          <w:r>
            <w:rPr>
              <w:lang w:bidi="en-GB"/>
            </w:rPr>
            <w:t>Agenda topic</w:t>
          </w:r>
        </w:p>
      </w:docPartBody>
    </w:docPart>
    <w:docPart>
      <w:docPartPr>
        <w:name w:val="46E07A97D8536D4B88796DBEF71A1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9636B-E817-3741-A851-D77629AEA5BB}"/>
      </w:docPartPr>
      <w:docPartBody>
        <w:p w:rsidR="003C0A2C" w:rsidRDefault="009B7C65">
          <w:pPr>
            <w:pStyle w:val="46E07A97D8536D4B88796DBEF71A12B0"/>
          </w:pPr>
          <w:r>
            <w:rPr>
              <w:lang w:bidi="en-GB"/>
            </w:rPr>
            <w:t>Discussion</w:t>
          </w:r>
        </w:p>
      </w:docPartBody>
    </w:docPart>
    <w:docPart>
      <w:docPartPr>
        <w:name w:val="D0F53699D3341E4687891C94FA662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46C08-7810-4745-AE18-3C5B5298EB49}"/>
      </w:docPartPr>
      <w:docPartBody>
        <w:p w:rsidR="003C0A2C" w:rsidRDefault="009B7C65">
          <w:pPr>
            <w:pStyle w:val="D0F53699D3341E4687891C94FA66269D"/>
          </w:pPr>
          <w:r>
            <w:rPr>
              <w:lang w:bidi="en-GB"/>
            </w:rPr>
            <w:t>Conclusion</w:t>
          </w:r>
        </w:p>
      </w:docPartBody>
    </w:docPart>
    <w:docPart>
      <w:docPartPr>
        <w:name w:val="3E3081DDBF88DF4C99E2B1B4B21F7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04D6C-6F59-D84E-A742-43B2307A5ED1}"/>
      </w:docPartPr>
      <w:docPartBody>
        <w:p w:rsidR="003C0A2C" w:rsidRDefault="009B7C65">
          <w:pPr>
            <w:pStyle w:val="3E3081DDBF88DF4C99E2B1B4B21F74B2"/>
          </w:pPr>
          <w:r w:rsidRPr="00E52810">
            <w:rPr>
              <w:lang w:bidi="en-GB"/>
            </w:rPr>
            <w:t>Action items</w:t>
          </w:r>
        </w:p>
      </w:docPartBody>
    </w:docPart>
    <w:docPart>
      <w:docPartPr>
        <w:name w:val="2778CA60A923E94E920A000C1501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66799-0557-2440-8FFA-00F87E8F4323}"/>
      </w:docPartPr>
      <w:docPartBody>
        <w:p w:rsidR="003C0A2C" w:rsidRDefault="009B7C65">
          <w:pPr>
            <w:pStyle w:val="2778CA60A923E94E920A000C150160B2"/>
          </w:pPr>
          <w:r w:rsidRPr="00E52810">
            <w:rPr>
              <w:lang w:bidi="en-GB"/>
            </w:rPr>
            <w:t>Person responsible</w:t>
          </w:r>
        </w:p>
      </w:docPartBody>
    </w:docPart>
    <w:docPart>
      <w:docPartPr>
        <w:name w:val="D453C0AEE9426E4B80C6A67A378A5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EC22D-7F10-9A40-83B6-28265AAD8EE9}"/>
      </w:docPartPr>
      <w:docPartBody>
        <w:p w:rsidR="003C0A2C" w:rsidRDefault="009B7C65">
          <w:pPr>
            <w:pStyle w:val="D453C0AEE9426E4B80C6A67A378A5CF0"/>
          </w:pPr>
          <w:r w:rsidRPr="00E52810">
            <w:rPr>
              <w:lang w:bidi="en-GB"/>
            </w:rPr>
            <w:t>Deadline</w:t>
          </w:r>
        </w:p>
      </w:docPartBody>
    </w:docPart>
    <w:docPart>
      <w:docPartPr>
        <w:name w:val="E72F5CC56AA6C746A65F912410147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FFE66-9272-B543-8F63-BFC81F113218}"/>
      </w:docPartPr>
      <w:docPartBody>
        <w:p w:rsidR="003C0A2C" w:rsidRDefault="009B7C65">
          <w:pPr>
            <w:pStyle w:val="E72F5CC56AA6C746A65F912410147E98"/>
          </w:pPr>
          <w:r>
            <w:rPr>
              <w:lang w:bidi="en-GB"/>
            </w:rPr>
            <w:t>Observers</w:t>
          </w:r>
        </w:p>
      </w:docPartBody>
    </w:docPart>
    <w:docPart>
      <w:docPartPr>
        <w:name w:val="1DCD6D1310763F4F97AA0722DF2CE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3917-688E-794A-91E9-6C12AF01CB31}"/>
      </w:docPartPr>
      <w:docPartBody>
        <w:p w:rsidR="003C0A2C" w:rsidRDefault="009B7C65">
          <w:pPr>
            <w:pStyle w:val="1DCD6D1310763F4F97AA0722DF2CE451"/>
          </w:pPr>
          <w:r>
            <w:rPr>
              <w:lang w:bidi="en-GB"/>
            </w:rPr>
            <w:t>Resource persons</w:t>
          </w:r>
        </w:p>
      </w:docPartBody>
    </w:docPart>
    <w:docPart>
      <w:docPartPr>
        <w:name w:val="C7B9842A65393043951FEBC044239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6C890-331F-5744-8CEF-26B2D08D0EE8}"/>
      </w:docPartPr>
      <w:docPartBody>
        <w:p w:rsidR="003C0A2C" w:rsidRDefault="009B7C65">
          <w:pPr>
            <w:pStyle w:val="C7B9842A65393043951FEBC04423998A"/>
          </w:pPr>
          <w:r>
            <w:rPr>
              <w:lang w:bidi="en-GB"/>
            </w:rPr>
            <w:t>Special notes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91F"/>
    <w:rsid w:val="003C0A2C"/>
    <w:rsid w:val="004B0B1A"/>
    <w:rsid w:val="007E491F"/>
    <w:rsid w:val="009B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B278C84F6EA642AB7C883A509E03B3">
    <w:name w:val="96B278C84F6EA642AB7C883A509E03B3"/>
  </w:style>
  <w:style w:type="paragraph" w:customStyle="1" w:styleId="16A1F8096EBB184A87A72218B42266F7">
    <w:name w:val="16A1F8096EBB184A87A72218B42266F7"/>
  </w:style>
  <w:style w:type="character" w:styleId="SubtleReference">
    <w:name w:val="Subtle Reference"/>
    <w:basedOn w:val="DefaultParagraphFont"/>
    <w:uiPriority w:val="2"/>
    <w:qFormat/>
    <w:rPr>
      <w:caps/>
      <w:smallCaps w:val="0"/>
      <w:color w:val="ED7D31" w:themeColor="accent2"/>
    </w:rPr>
  </w:style>
  <w:style w:type="paragraph" w:customStyle="1" w:styleId="4149B725F6301E49B52CDC3B7C47FF57">
    <w:name w:val="4149B725F6301E49B52CDC3B7C47FF57"/>
  </w:style>
  <w:style w:type="paragraph" w:customStyle="1" w:styleId="2145CC628C54A04CAB09124F9F799CC1">
    <w:name w:val="2145CC628C54A04CAB09124F9F799CC1"/>
  </w:style>
  <w:style w:type="character" w:styleId="SubtleEmphasis">
    <w:name w:val="Subtle Emphasis"/>
    <w:basedOn w:val="DefaultParagraphFont"/>
    <w:uiPriority w:val="10"/>
    <w:qFormat/>
    <w:rPr>
      <w:i/>
      <w:iCs/>
      <w:color w:val="auto"/>
    </w:rPr>
  </w:style>
  <w:style w:type="paragraph" w:customStyle="1" w:styleId="5FF9F1CD8358C94FB6024B1A70C0C479">
    <w:name w:val="5FF9F1CD8358C94FB6024B1A70C0C479"/>
  </w:style>
  <w:style w:type="paragraph" w:customStyle="1" w:styleId="77DF7747E048A24EA08C13E6343C5733">
    <w:name w:val="77DF7747E048A24EA08C13E6343C5733"/>
  </w:style>
  <w:style w:type="paragraph" w:customStyle="1" w:styleId="928FE238D373A145A41C8E16D797260F">
    <w:name w:val="928FE238D373A145A41C8E16D797260F"/>
  </w:style>
  <w:style w:type="paragraph" w:customStyle="1" w:styleId="A3F8F4D9785FD54D9C2FF56BA88480CD">
    <w:name w:val="A3F8F4D9785FD54D9C2FF56BA88480CD"/>
  </w:style>
  <w:style w:type="paragraph" w:customStyle="1" w:styleId="2F061B8E08542F488E7A6D137BAE9269">
    <w:name w:val="2F061B8E08542F488E7A6D137BAE9269"/>
  </w:style>
  <w:style w:type="paragraph" w:customStyle="1" w:styleId="222FAEA38F11F44584429C4B34981C48">
    <w:name w:val="222FAEA38F11F44584429C4B34981C48"/>
  </w:style>
  <w:style w:type="paragraph" w:customStyle="1" w:styleId="6BF0240DADF57D479848627B83989814">
    <w:name w:val="6BF0240DADF57D479848627B83989814"/>
  </w:style>
  <w:style w:type="paragraph" w:customStyle="1" w:styleId="18CE2461BA3CE846940D20D053749870">
    <w:name w:val="18CE2461BA3CE846940D20D053749870"/>
  </w:style>
  <w:style w:type="paragraph" w:customStyle="1" w:styleId="A08AED5FFFA99D43AE40DEB5D614E566">
    <w:name w:val="A08AED5FFFA99D43AE40DEB5D614E566"/>
  </w:style>
  <w:style w:type="paragraph" w:customStyle="1" w:styleId="D24A58BC0ACB1D42A88F01C46212D55B">
    <w:name w:val="D24A58BC0ACB1D42A88F01C46212D55B"/>
  </w:style>
  <w:style w:type="paragraph" w:customStyle="1" w:styleId="EFBCCEFC2050C248B89A5BD9C976AD9D">
    <w:name w:val="EFBCCEFC2050C248B89A5BD9C976AD9D"/>
  </w:style>
  <w:style w:type="paragraph" w:customStyle="1" w:styleId="86F7397AECC7E640A5DBAA2203686B04">
    <w:name w:val="86F7397AECC7E640A5DBAA2203686B04"/>
  </w:style>
  <w:style w:type="paragraph" w:customStyle="1" w:styleId="93BF845BD1830C40ABF164FFA4C7CC7B">
    <w:name w:val="93BF845BD1830C40ABF164FFA4C7CC7B"/>
  </w:style>
  <w:style w:type="paragraph" w:customStyle="1" w:styleId="6191EE448CA45641984E613A3664D0FE">
    <w:name w:val="6191EE448CA45641984E613A3664D0FE"/>
  </w:style>
  <w:style w:type="paragraph" w:customStyle="1" w:styleId="3243D5B846CF82429035FD8FE96C9F86">
    <w:name w:val="3243D5B846CF82429035FD8FE96C9F86"/>
  </w:style>
  <w:style w:type="paragraph" w:customStyle="1" w:styleId="652EB859617D454AB27C128FBDC0933C">
    <w:name w:val="652EB859617D454AB27C128FBDC0933C"/>
  </w:style>
  <w:style w:type="paragraph" w:customStyle="1" w:styleId="F8445291CB03434A82679FAEFDA62E34">
    <w:name w:val="F8445291CB03434A82679FAEFDA62E34"/>
  </w:style>
  <w:style w:type="paragraph" w:customStyle="1" w:styleId="9BA022833A9D6E4AA25C85ADDFEDC121">
    <w:name w:val="9BA022833A9D6E4AA25C85ADDFEDC121"/>
  </w:style>
  <w:style w:type="paragraph" w:customStyle="1" w:styleId="D1C078867EFB274F99564E394F832CFB">
    <w:name w:val="D1C078867EFB274F99564E394F832CFB"/>
  </w:style>
  <w:style w:type="paragraph" w:customStyle="1" w:styleId="BFDF9413B084BA44B6254C798F7C5D81">
    <w:name w:val="BFDF9413B084BA44B6254C798F7C5D81"/>
  </w:style>
  <w:style w:type="paragraph" w:customStyle="1" w:styleId="46E07A97D8536D4B88796DBEF71A12B0">
    <w:name w:val="46E07A97D8536D4B88796DBEF71A12B0"/>
  </w:style>
  <w:style w:type="paragraph" w:customStyle="1" w:styleId="075BDB98F8B0B948B4BC2EAC23D18736">
    <w:name w:val="075BDB98F8B0B948B4BC2EAC23D18736"/>
  </w:style>
  <w:style w:type="paragraph" w:customStyle="1" w:styleId="D0F53699D3341E4687891C94FA66269D">
    <w:name w:val="D0F53699D3341E4687891C94FA66269D"/>
  </w:style>
  <w:style w:type="paragraph" w:customStyle="1" w:styleId="705832F36906BC46BED98A397959D46E">
    <w:name w:val="705832F36906BC46BED98A397959D46E"/>
  </w:style>
  <w:style w:type="paragraph" w:customStyle="1" w:styleId="44EA96569923D041A084EF5D90239D7F">
    <w:name w:val="44EA96569923D041A084EF5D90239D7F"/>
  </w:style>
  <w:style w:type="paragraph" w:customStyle="1" w:styleId="B91BF92769B6784EBA122A5522788BAC">
    <w:name w:val="B91BF92769B6784EBA122A5522788BAC"/>
  </w:style>
  <w:style w:type="paragraph" w:customStyle="1" w:styleId="DB9300F5E63EE0499B36D640BE636920">
    <w:name w:val="DB9300F5E63EE0499B36D640BE636920"/>
  </w:style>
  <w:style w:type="paragraph" w:customStyle="1" w:styleId="8B2903498C16CE47B34FBC309381029D">
    <w:name w:val="8B2903498C16CE47B34FBC309381029D"/>
  </w:style>
  <w:style w:type="paragraph" w:customStyle="1" w:styleId="D8ADB7EAE426544B91B911DA90E42814">
    <w:name w:val="D8ADB7EAE426544B91B911DA90E42814"/>
  </w:style>
  <w:style w:type="paragraph" w:customStyle="1" w:styleId="9BA4B352837C054A96BA6EDFD4498A87">
    <w:name w:val="9BA4B352837C054A96BA6EDFD4498A87"/>
  </w:style>
  <w:style w:type="paragraph" w:customStyle="1" w:styleId="D419CB0BF49D7F428FE6D40B9C756E7A">
    <w:name w:val="D419CB0BF49D7F428FE6D40B9C756E7A"/>
  </w:style>
  <w:style w:type="paragraph" w:customStyle="1" w:styleId="5A28D832D7FB014B8AC747DBC09586A3">
    <w:name w:val="5A28D832D7FB014B8AC747DBC09586A3"/>
  </w:style>
  <w:style w:type="paragraph" w:customStyle="1" w:styleId="0933858D6CCC2C40B8F8A7FB1A489498">
    <w:name w:val="0933858D6CCC2C40B8F8A7FB1A489498"/>
  </w:style>
  <w:style w:type="paragraph" w:customStyle="1" w:styleId="556C8C76D0FF71478A6743553638F1CE">
    <w:name w:val="556C8C76D0FF71478A6743553638F1CE"/>
  </w:style>
  <w:style w:type="paragraph" w:customStyle="1" w:styleId="9922E0B49586F24DB6437126B788D044">
    <w:name w:val="9922E0B49586F24DB6437126B788D044"/>
  </w:style>
  <w:style w:type="paragraph" w:customStyle="1" w:styleId="52A367B8ECC4AD44B618E7CBEF8ED0E4">
    <w:name w:val="52A367B8ECC4AD44B618E7CBEF8ED0E4"/>
  </w:style>
  <w:style w:type="paragraph" w:customStyle="1" w:styleId="960DBDD9387D764691A9F7B18A214613">
    <w:name w:val="960DBDD9387D764691A9F7B18A214613"/>
  </w:style>
  <w:style w:type="paragraph" w:customStyle="1" w:styleId="736256A5C739B74682285051D249BA1E">
    <w:name w:val="736256A5C739B74682285051D249BA1E"/>
  </w:style>
  <w:style w:type="paragraph" w:customStyle="1" w:styleId="8C7B02763DC75E4CBE29CAA28299AFBC">
    <w:name w:val="8C7B02763DC75E4CBE29CAA28299AFBC"/>
  </w:style>
  <w:style w:type="paragraph" w:customStyle="1" w:styleId="11F7D5AEECD2894C8862B723433D3E53">
    <w:name w:val="11F7D5AEECD2894C8862B723433D3E53"/>
  </w:style>
  <w:style w:type="paragraph" w:customStyle="1" w:styleId="B79EBB243B58554A85AC233C3E1D8740">
    <w:name w:val="B79EBB243B58554A85AC233C3E1D8740"/>
  </w:style>
  <w:style w:type="paragraph" w:customStyle="1" w:styleId="BF3152356245FD49BDBF3A41CBB27B48">
    <w:name w:val="BF3152356245FD49BDBF3A41CBB27B48"/>
  </w:style>
  <w:style w:type="paragraph" w:customStyle="1" w:styleId="E7A62921F6338E42AD86F653759CDF08">
    <w:name w:val="E7A62921F6338E42AD86F653759CDF08"/>
  </w:style>
  <w:style w:type="paragraph" w:customStyle="1" w:styleId="3E3081DDBF88DF4C99E2B1B4B21F74B2">
    <w:name w:val="3E3081DDBF88DF4C99E2B1B4B21F74B2"/>
  </w:style>
  <w:style w:type="paragraph" w:customStyle="1" w:styleId="2778CA60A923E94E920A000C150160B2">
    <w:name w:val="2778CA60A923E94E920A000C150160B2"/>
  </w:style>
  <w:style w:type="paragraph" w:customStyle="1" w:styleId="D453C0AEE9426E4B80C6A67A378A5CF0">
    <w:name w:val="D453C0AEE9426E4B80C6A67A378A5CF0"/>
  </w:style>
  <w:style w:type="paragraph" w:customStyle="1" w:styleId="D0B7973D92023746A4D440033070316C">
    <w:name w:val="D0B7973D92023746A4D440033070316C"/>
  </w:style>
  <w:style w:type="paragraph" w:customStyle="1" w:styleId="1E04D6B4DFBE074997E745AABAAC0AD2">
    <w:name w:val="1E04D6B4DFBE074997E745AABAAC0AD2"/>
  </w:style>
  <w:style w:type="paragraph" w:customStyle="1" w:styleId="B3AF6EDC818C2C4198CFF475C3CC111B">
    <w:name w:val="B3AF6EDC818C2C4198CFF475C3CC111B"/>
  </w:style>
  <w:style w:type="paragraph" w:customStyle="1" w:styleId="3F5D322574BC3648BF6CEBDC1A08C897">
    <w:name w:val="3F5D322574BC3648BF6CEBDC1A08C897"/>
  </w:style>
  <w:style w:type="paragraph" w:customStyle="1" w:styleId="A58662B3FC55B147B5EB3A8B9BF0F204">
    <w:name w:val="A58662B3FC55B147B5EB3A8B9BF0F204"/>
  </w:style>
  <w:style w:type="paragraph" w:customStyle="1" w:styleId="E4EB740CF3C9CC41AA5AA73CE16EAE64">
    <w:name w:val="E4EB740CF3C9CC41AA5AA73CE16EAE64"/>
  </w:style>
  <w:style w:type="paragraph" w:customStyle="1" w:styleId="F18C4C6B3337FE47A2AE6F22398C81D4">
    <w:name w:val="F18C4C6B3337FE47A2AE6F22398C81D4"/>
  </w:style>
  <w:style w:type="paragraph" w:customStyle="1" w:styleId="8A7958DE88FF874D843FC0E89BB0D1A3">
    <w:name w:val="8A7958DE88FF874D843FC0E89BB0D1A3"/>
  </w:style>
  <w:style w:type="paragraph" w:customStyle="1" w:styleId="30AEC5E819A6444CBAA2577DE6A6050A">
    <w:name w:val="30AEC5E819A6444CBAA2577DE6A6050A"/>
  </w:style>
  <w:style w:type="paragraph" w:customStyle="1" w:styleId="50A20BAE61AB66428EBF5878DD443FA4">
    <w:name w:val="50A20BAE61AB66428EBF5878DD443FA4"/>
  </w:style>
  <w:style w:type="paragraph" w:customStyle="1" w:styleId="092338CCFAE6A64D86382EF2337F9D14">
    <w:name w:val="092338CCFAE6A64D86382EF2337F9D14"/>
  </w:style>
  <w:style w:type="paragraph" w:customStyle="1" w:styleId="89BB066C49E19F47A206B3AB9D09A8AB">
    <w:name w:val="89BB066C49E19F47A206B3AB9D09A8AB"/>
  </w:style>
  <w:style w:type="paragraph" w:customStyle="1" w:styleId="84FD8699DF8C0E4393492491C2AAEC2B">
    <w:name w:val="84FD8699DF8C0E4393492491C2AAEC2B"/>
  </w:style>
  <w:style w:type="paragraph" w:customStyle="1" w:styleId="4F4BFF5C00D0A441A193AADF80F411C9">
    <w:name w:val="4F4BFF5C00D0A441A193AADF80F411C9"/>
  </w:style>
  <w:style w:type="paragraph" w:customStyle="1" w:styleId="C581CCFC73C5954CAC90D7457195E993">
    <w:name w:val="C581CCFC73C5954CAC90D7457195E993"/>
  </w:style>
  <w:style w:type="paragraph" w:customStyle="1" w:styleId="8D5395D8693543429317D0B7311C444A">
    <w:name w:val="8D5395D8693543429317D0B7311C444A"/>
  </w:style>
  <w:style w:type="paragraph" w:customStyle="1" w:styleId="3A7E530EDC2B4A43A5A0079D6FBAAA71">
    <w:name w:val="3A7E530EDC2B4A43A5A0079D6FBAAA71"/>
  </w:style>
  <w:style w:type="paragraph" w:customStyle="1" w:styleId="56DFBA96E06F254687AD326CF907E1C0">
    <w:name w:val="56DFBA96E06F254687AD326CF907E1C0"/>
  </w:style>
  <w:style w:type="paragraph" w:customStyle="1" w:styleId="E79D0BCE9B2BD14DA5B8C70DE47C7B75">
    <w:name w:val="E79D0BCE9B2BD14DA5B8C70DE47C7B75"/>
  </w:style>
  <w:style w:type="paragraph" w:customStyle="1" w:styleId="F66D0D3B7BA38C41BC76F54429325869">
    <w:name w:val="F66D0D3B7BA38C41BC76F54429325869"/>
  </w:style>
  <w:style w:type="paragraph" w:customStyle="1" w:styleId="FAF2F489439F16489F080F7A241B195D">
    <w:name w:val="FAF2F489439F16489F080F7A241B195D"/>
  </w:style>
  <w:style w:type="paragraph" w:customStyle="1" w:styleId="4C647768B1034543B7CC2A9BFF53282F">
    <w:name w:val="4C647768B1034543B7CC2A9BFF53282F"/>
  </w:style>
  <w:style w:type="paragraph" w:customStyle="1" w:styleId="C1BEC391EDF9FA48B1327C51F3787119">
    <w:name w:val="C1BEC391EDF9FA48B1327C51F3787119"/>
  </w:style>
  <w:style w:type="paragraph" w:customStyle="1" w:styleId="E065AC628D02E8479845AEF5FF0E019D">
    <w:name w:val="E065AC628D02E8479845AEF5FF0E019D"/>
  </w:style>
  <w:style w:type="paragraph" w:customStyle="1" w:styleId="7AC47F0B03E3D44287A848EFB50F5159">
    <w:name w:val="7AC47F0B03E3D44287A848EFB50F5159"/>
  </w:style>
  <w:style w:type="paragraph" w:customStyle="1" w:styleId="44B63F0E5B1A6D449E467CBB68135583">
    <w:name w:val="44B63F0E5B1A6D449E467CBB68135583"/>
  </w:style>
  <w:style w:type="paragraph" w:customStyle="1" w:styleId="5CC5F4E486867544B22B129947A92210">
    <w:name w:val="5CC5F4E486867544B22B129947A92210"/>
  </w:style>
  <w:style w:type="paragraph" w:customStyle="1" w:styleId="29A41705ABE26F4597BC7A044997DE50">
    <w:name w:val="29A41705ABE26F4597BC7A044997DE50"/>
  </w:style>
  <w:style w:type="paragraph" w:customStyle="1" w:styleId="1DB47C98A8AF6445A1A4D30C6A7007CC">
    <w:name w:val="1DB47C98A8AF6445A1A4D30C6A7007CC"/>
  </w:style>
  <w:style w:type="paragraph" w:customStyle="1" w:styleId="B0C66901911EBA43B9F1790157663ED4">
    <w:name w:val="B0C66901911EBA43B9F1790157663ED4"/>
  </w:style>
  <w:style w:type="paragraph" w:customStyle="1" w:styleId="72E1409BC852F344B75CC9360F293B2F">
    <w:name w:val="72E1409BC852F344B75CC9360F293B2F"/>
  </w:style>
  <w:style w:type="paragraph" w:customStyle="1" w:styleId="E24242AE16F3104482CB1C4338BFA92A">
    <w:name w:val="E24242AE16F3104482CB1C4338BFA92A"/>
  </w:style>
  <w:style w:type="paragraph" w:customStyle="1" w:styleId="7874521734D8C94E84D4C3A8EF0BD8FB">
    <w:name w:val="7874521734D8C94E84D4C3A8EF0BD8FB"/>
  </w:style>
  <w:style w:type="paragraph" w:customStyle="1" w:styleId="B1A4D8A2A0D67F4697058602D1204EF9">
    <w:name w:val="B1A4D8A2A0D67F4697058602D1204EF9"/>
  </w:style>
  <w:style w:type="paragraph" w:customStyle="1" w:styleId="4BA8250F7B78BA42928891F5A0A6FE84">
    <w:name w:val="4BA8250F7B78BA42928891F5A0A6FE84"/>
  </w:style>
  <w:style w:type="paragraph" w:customStyle="1" w:styleId="94281ED7E6C93B40957B2EC8EC8004FB">
    <w:name w:val="94281ED7E6C93B40957B2EC8EC8004FB"/>
  </w:style>
  <w:style w:type="paragraph" w:customStyle="1" w:styleId="6CA1D620956C2A4B846A2B43C8EEB667">
    <w:name w:val="6CA1D620956C2A4B846A2B43C8EEB667"/>
  </w:style>
  <w:style w:type="paragraph" w:customStyle="1" w:styleId="B8FF931337F50D41951DD09AE00C2B47">
    <w:name w:val="B8FF931337F50D41951DD09AE00C2B47"/>
  </w:style>
  <w:style w:type="paragraph" w:customStyle="1" w:styleId="DCCA473B09C9D748B23FCB80C9B31CA4">
    <w:name w:val="DCCA473B09C9D748B23FCB80C9B31CA4"/>
  </w:style>
  <w:style w:type="paragraph" w:customStyle="1" w:styleId="36A8A6BCF83D204AAA675FB656E86AF0">
    <w:name w:val="36A8A6BCF83D204AAA675FB656E86AF0"/>
  </w:style>
  <w:style w:type="paragraph" w:customStyle="1" w:styleId="2C4F5AE5BD9F3748B52F5368361CA6A8">
    <w:name w:val="2C4F5AE5BD9F3748B52F5368361CA6A8"/>
  </w:style>
  <w:style w:type="paragraph" w:customStyle="1" w:styleId="AE7340A93DADE84191E07F2B75C66E4A">
    <w:name w:val="AE7340A93DADE84191E07F2B75C66E4A"/>
  </w:style>
  <w:style w:type="paragraph" w:customStyle="1" w:styleId="EA00C9507925B8419FB5DA199D64ED16">
    <w:name w:val="EA00C9507925B8419FB5DA199D64ED16"/>
  </w:style>
  <w:style w:type="paragraph" w:customStyle="1" w:styleId="FD41CB0944DDB94492A51527B8A9AE9B">
    <w:name w:val="FD41CB0944DDB94492A51527B8A9AE9B"/>
  </w:style>
  <w:style w:type="paragraph" w:customStyle="1" w:styleId="E72F5CC56AA6C746A65F912410147E98">
    <w:name w:val="E72F5CC56AA6C746A65F912410147E98"/>
  </w:style>
  <w:style w:type="paragraph" w:customStyle="1" w:styleId="1DCD6D1310763F4F97AA0722DF2CE451">
    <w:name w:val="1DCD6D1310763F4F97AA0722DF2CE451"/>
  </w:style>
  <w:style w:type="paragraph" w:customStyle="1" w:styleId="7E0013FB64C3E14F8269815746ECED40">
    <w:name w:val="7E0013FB64C3E14F8269815746ECED40"/>
  </w:style>
  <w:style w:type="paragraph" w:customStyle="1" w:styleId="C7B9842A65393043951FEBC04423998A">
    <w:name w:val="C7B9842A65393043951FEBC04423998A"/>
  </w:style>
  <w:style w:type="paragraph" w:customStyle="1" w:styleId="7495779E25FD204BB9A72E37D4E4E500">
    <w:name w:val="7495779E25FD204BB9A72E37D4E4E500"/>
  </w:style>
  <w:style w:type="paragraph" w:customStyle="1" w:styleId="668CE98011D65642924D286720C9C12B">
    <w:name w:val="668CE98011D65642924D286720C9C12B"/>
    <w:rsid w:val="007E491F"/>
  </w:style>
  <w:style w:type="paragraph" w:customStyle="1" w:styleId="D40BC8837E68D94B98989AA812C3DA16">
    <w:name w:val="D40BC8837E68D94B98989AA812C3DA16"/>
    <w:rsid w:val="007E491F"/>
  </w:style>
  <w:style w:type="paragraph" w:customStyle="1" w:styleId="E91873EA8F7CE0499FA5E2A69D80A77E">
    <w:name w:val="E91873EA8F7CE0499FA5E2A69D80A77E"/>
    <w:rsid w:val="007E491F"/>
  </w:style>
  <w:style w:type="paragraph" w:customStyle="1" w:styleId="FAC441CB5D6AA140B63157C9CC6399B2">
    <w:name w:val="FAC441CB5D6AA140B63157C9CC6399B2"/>
    <w:rsid w:val="007E491F"/>
  </w:style>
  <w:style w:type="paragraph" w:customStyle="1" w:styleId="957A531AC752CD4A91691E94A4744E9E">
    <w:name w:val="957A531AC752CD4A91691E94A4744E9E"/>
    <w:rsid w:val="007E491F"/>
  </w:style>
  <w:style w:type="paragraph" w:customStyle="1" w:styleId="A17C454C4EE6454FBF345D0D7F986C8B">
    <w:name w:val="A17C454C4EE6454FBF345D0D7F986C8B"/>
    <w:rsid w:val="007E491F"/>
  </w:style>
  <w:style w:type="paragraph" w:customStyle="1" w:styleId="B3AC10ABBCFA1A49A3BAC3FF4228B841">
    <w:name w:val="B3AC10ABBCFA1A49A3BAC3FF4228B841"/>
    <w:rsid w:val="007E49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7</TotalTime>
  <Pages>1</Pages>
  <Words>145</Words>
  <Characters>832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M.Dekaj</dc:creator>
  <cp:lastModifiedBy>M.Dekaj</cp:lastModifiedBy>
  <cp:revision>4</cp:revision>
  <dcterms:created xsi:type="dcterms:W3CDTF">2017-10-04T10:49:00Z</dcterms:created>
  <dcterms:modified xsi:type="dcterms:W3CDTF">2017-10-04T11:49:00Z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