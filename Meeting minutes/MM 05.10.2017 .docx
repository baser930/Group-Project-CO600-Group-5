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99B57" w14:textId="77777777" w:rsidR="00A979E1" w:rsidRDefault="00767B72" w:rsidP="00767B72">
      <w:pPr>
        <w:pStyle w:val="Title"/>
        <w:ind w:left="0"/>
      </w:pPr>
      <w:r>
        <w:t>Meeting Minutes</w:t>
      </w:r>
    </w:p>
    <w:p w14:paraId="0E391500" w14:textId="6A74BF6B" w:rsidR="00A979E1" w:rsidRDefault="00AD6C39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2145CC628C54A04CAB09124F9F799CC1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Meeting date | time</w:t>
          </w:r>
        </w:sdtContent>
      </w:sdt>
      <w:r w:rsidR="00A979E1">
        <w:rPr>
          <w:lang w:val="en-GB" w:bidi="en-GB"/>
        </w:rPr>
        <w:t xml:space="preserve"> </w:t>
      </w:r>
      <w:r w:rsidR="00014C08">
        <w:rPr>
          <w:rStyle w:val="SubtleEmphasis"/>
        </w:rPr>
        <w:t>05</w:t>
      </w:r>
      <w:r w:rsidR="00F61E32">
        <w:rPr>
          <w:rStyle w:val="SubtleEmphasis"/>
        </w:rPr>
        <w:t>/10/2017</w:t>
      </w:r>
      <w:r w:rsidR="00A979E1" w:rsidRPr="003665F5">
        <w:rPr>
          <w:rStyle w:val="SubtleEmphasis"/>
          <w:lang w:val="en-GB" w:bidi="en-GB"/>
        </w:rPr>
        <w:t xml:space="preserve"> | </w:t>
      </w:r>
      <w:r w:rsidR="00717E96">
        <w:rPr>
          <w:rStyle w:val="SubtleEmphasis"/>
        </w:rPr>
        <w:t>5</w:t>
      </w:r>
      <w:r w:rsidR="00F61E32">
        <w:rPr>
          <w:rStyle w:val="SubtleEmphasis"/>
        </w:rPr>
        <w:t>:00pm</w:t>
      </w:r>
      <w:r w:rsidR="00A979E1">
        <w:rPr>
          <w:lang w:val="en-GB" w:bidi="en-GB"/>
        </w:rPr>
        <w:t xml:space="preserve"> | </w:t>
      </w:r>
      <w:sdt>
        <w:sdtPr>
          <w:alias w:val="Meeting location:"/>
          <w:tag w:val="Meeting location:"/>
          <w:id w:val="1910582416"/>
          <w:placeholder>
            <w:docPart w:val="928FE238D373A145A41C8E16D797260F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Meeting location</w:t>
          </w:r>
        </w:sdtContent>
      </w:sdt>
      <w:r w:rsidR="00A979E1">
        <w:rPr>
          <w:lang w:val="en-GB" w:bidi="en-GB"/>
        </w:rPr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A3F8F4D9785FD54D9C2FF56BA88480C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F3BB8">
            <w:rPr>
              <w:rStyle w:val="SubtleEmphasis"/>
            </w:rPr>
            <w:t xml:space="preserve">Elliot </w:t>
          </w:r>
          <w:r w:rsidR="00F10281">
            <w:rPr>
              <w:rStyle w:val="SubtleEmphasis"/>
            </w:rPr>
            <w:t>Study Hub</w:t>
          </w:r>
          <w:r w:rsidR="00F61E32">
            <w:rPr>
              <w:rStyle w:val="SubtleEmphasis"/>
            </w:rPr>
            <w:t xml:space="preserve"> 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4A4E55D5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 and timekeeper"/>
            </w:tblPr>
            <w:tblGrid>
              <w:gridCol w:w="2407"/>
              <w:gridCol w:w="2983"/>
            </w:tblGrid>
            <w:tr w:rsidR="00A979E1" w14:paraId="28832824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3EE763E9" w14:textId="77777777" w:rsidR="00A979E1" w:rsidRPr="00A979E1" w:rsidRDefault="00AD6C39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2F061B8E08542F488E7A6D137BAE92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en-GB" w:bidi="en-GB"/>
                        </w:rPr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DF0C35A" w14:textId="743DD25B" w:rsidR="00A979E1" w:rsidRDefault="00CE4ABD" w:rsidP="00F61E32">
                  <w:pPr>
                    <w:spacing w:after="0"/>
                  </w:pPr>
                  <w:r>
                    <w:t xml:space="preserve">Group </w:t>
                  </w:r>
                </w:p>
              </w:tc>
            </w:tr>
            <w:tr w:rsidR="00A979E1" w14:paraId="22C498AE" w14:textId="77777777" w:rsidTr="00F61E32">
              <w:trPr>
                <w:trHeight w:val="297"/>
              </w:trPr>
              <w:tc>
                <w:tcPr>
                  <w:tcW w:w="2311" w:type="dxa"/>
                  <w:tcBorders>
                    <w:left w:val="nil"/>
                  </w:tcBorders>
                </w:tcPr>
                <w:p w14:paraId="4AA7BBC1" w14:textId="77777777" w:rsidR="00A979E1" w:rsidRPr="00A979E1" w:rsidRDefault="00AD6C39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6BF0240DADF57D479848627B839898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en-GB" w:bidi="en-GB"/>
                        </w:rPr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FDAAA51" w14:textId="01887122" w:rsidR="00A979E1" w:rsidRDefault="00517BD3" w:rsidP="00F61E32">
                  <w:pPr>
                    <w:spacing w:after="0"/>
                  </w:pPr>
                  <w:r>
                    <w:t>Review</w:t>
                  </w:r>
                </w:p>
              </w:tc>
            </w:tr>
            <w:tr w:rsidR="00A979E1" w14:paraId="6BF8BFA7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6B2207FA" w14:textId="18E02A43" w:rsidR="00A979E1" w:rsidRPr="00A979E1" w:rsidRDefault="009D2D96" w:rsidP="009D2D96">
                  <w:pPr>
                    <w:pStyle w:val="Heading3"/>
                  </w:pPr>
                  <w:r>
                    <w:t xml:space="preserve">Supervisor 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398E793" w14:textId="5B09DBB0" w:rsidR="00A979E1" w:rsidRDefault="009D2D96" w:rsidP="00F61E32">
                  <w:pPr>
                    <w:spacing w:after="0"/>
                  </w:pPr>
                  <w:r>
                    <w:t>N/A</w:t>
                  </w:r>
                </w:p>
              </w:tc>
            </w:tr>
            <w:tr w:rsidR="00A979E1" w14:paraId="66A4C67C" w14:textId="77777777" w:rsidTr="00F61E32">
              <w:trPr>
                <w:trHeight w:val="441"/>
              </w:trPr>
              <w:sdt>
                <w:sdtPr>
                  <w:alias w:val="Note taker:"/>
                  <w:tag w:val="Note taker:"/>
                  <w:id w:val="-1961940283"/>
                  <w:placeholder>
                    <w:docPart w:val="D24A58BC0ACB1D42A88F01C46212D55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DD4DEC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val="en-GB" w:bidi="en-GB"/>
                        </w:rPr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5033213" w14:textId="77777777" w:rsidR="00A979E1" w:rsidRDefault="00F61E32" w:rsidP="00F61E32">
                  <w:pPr>
                    <w:spacing w:after="0"/>
                  </w:pPr>
                  <w:r>
                    <w:t>Met Dekaj</w:t>
                  </w:r>
                </w:p>
              </w:tc>
            </w:tr>
            <w:tr w:rsidR="00A979E1" w14:paraId="28EAEF17" w14:textId="77777777" w:rsidTr="009D2D96">
              <w:trPr>
                <w:trHeight w:val="378"/>
              </w:trPr>
              <w:sdt>
                <w:sdtPr>
                  <w:alias w:val="Timekeeper:"/>
                  <w:tag w:val="Timekeeper:"/>
                  <w:id w:val="2113625791"/>
                  <w:placeholder>
                    <w:docPart w:val="EFBCCEFC2050C248B89A5BD9C976AD9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5A5F7D1B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rPr>
                          <w:lang w:val="en-GB" w:bidi="en-GB"/>
                        </w:rPr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C4F4A87" w14:textId="77777777" w:rsidR="00A979E1" w:rsidRDefault="00F61E32" w:rsidP="00F61E32">
                  <w:pPr>
                    <w:spacing w:after="0"/>
                  </w:pPr>
                  <w:r>
                    <w:t>Met Dekaj</w:t>
                  </w:r>
                </w:p>
              </w:tc>
            </w:tr>
          </w:tbl>
          <w:p w14:paraId="57E31B39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3E9839B1" w14:textId="77777777" w:rsidR="00A979E1" w:rsidRPr="00137619" w:rsidRDefault="00F61E32" w:rsidP="00D578F4">
            <w:pPr>
              <w:spacing w:after="0"/>
            </w:pPr>
            <w:r>
              <w:t>Met Dekaj</w:t>
            </w:r>
          </w:p>
          <w:p w14:paraId="70EA08ED" w14:textId="77777777" w:rsidR="00A979E1" w:rsidRDefault="00F61E32" w:rsidP="00F61E32">
            <w:pPr>
              <w:spacing w:after="0"/>
            </w:pPr>
            <w:r>
              <w:t>Paul Crawford</w:t>
            </w:r>
          </w:p>
          <w:p w14:paraId="5D654CD4" w14:textId="77777777" w:rsidR="00F61E32" w:rsidRDefault="00F61E32" w:rsidP="00F61E32">
            <w:pPr>
              <w:spacing w:after="0"/>
            </w:pPr>
            <w:proofErr w:type="spellStart"/>
            <w:r>
              <w:t>Basiru</w:t>
            </w:r>
            <w:proofErr w:type="spellEnd"/>
            <w:r>
              <w:t xml:space="preserve"> Andrew</w:t>
            </w:r>
          </w:p>
          <w:p w14:paraId="7B977B36" w14:textId="0867D473" w:rsidR="004C36FE" w:rsidRDefault="004C36FE" w:rsidP="00F61E32">
            <w:pPr>
              <w:spacing w:after="0"/>
            </w:pPr>
            <w:r>
              <w:t xml:space="preserve">James </w:t>
            </w:r>
            <w:r w:rsidR="00EC7C3D">
              <w:t>Hannigan</w:t>
            </w:r>
          </w:p>
          <w:p w14:paraId="6E5B941F" w14:textId="5FBD6631" w:rsidR="00F61E32" w:rsidRDefault="00F61E32" w:rsidP="00F61E32">
            <w:pPr>
              <w:spacing w:after="0"/>
            </w:pPr>
          </w:p>
        </w:tc>
      </w:tr>
    </w:tbl>
    <w:p w14:paraId="3A3FADDC" w14:textId="77777777" w:rsidR="00A979E1" w:rsidRDefault="00AD6C39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6191EE448CA45641984E613A3664D0FE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topics</w:t>
          </w:r>
        </w:sdtContent>
      </w:sdt>
    </w:p>
    <w:p w14:paraId="37FDB6D3" w14:textId="04DA24BE" w:rsidR="00A979E1" w:rsidRDefault="00AD6C39" w:rsidP="00A979E1">
      <w:pPr>
        <w:pStyle w:val="Heading2"/>
      </w:pPr>
      <w:sdt>
        <w:sdtPr>
          <w:alias w:val="Agenda 1, time allocated:"/>
          <w:tag w:val="Agenda 1, time allocated:"/>
          <w:id w:val="-548305236"/>
          <w:placeholder>
            <w:docPart w:val="3243D5B846CF82429035FD8FE96C9F86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Time allocated</w:t>
          </w:r>
        </w:sdtContent>
      </w:sdt>
      <w:r w:rsidR="00A979E1">
        <w:rPr>
          <w:lang w:val="en-GB" w:bidi="en-GB"/>
        </w:rPr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652EB859617D454AB27C128FBDC0933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037BE">
            <w:rPr>
              <w:rStyle w:val="SubtleEmphasis"/>
            </w:rPr>
            <w:t>1hour</w:t>
          </w:r>
        </w:sdtContent>
      </w:sdt>
      <w:r w:rsidR="00A979E1">
        <w:rPr>
          <w:lang w:val="en-GB" w:bidi="en-GB"/>
        </w:rPr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F8445291CB03434A82679FAEFDA62E34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Agenda topic</w:t>
          </w:r>
        </w:sdtContent>
      </w:sdt>
      <w:r w:rsidR="00A979E1">
        <w:rPr>
          <w:lang w:val="en-GB" w:bidi="en-GB"/>
        </w:rPr>
        <w:t xml:space="preserve"> </w:t>
      </w:r>
      <w:r w:rsidR="009D750F">
        <w:rPr>
          <w:rStyle w:val="SubtleEmphasis"/>
        </w:rPr>
        <w:t>Review feedback from Radu</w:t>
      </w:r>
    </w:p>
    <w:p w14:paraId="1B5B97B1" w14:textId="27A0D5E3" w:rsidR="00A979E1" w:rsidRDefault="00AD6C39" w:rsidP="00A979E1">
      <w:sdt>
        <w:sdtPr>
          <w:alias w:val="Agenda 1, discussion:"/>
          <w:tag w:val="Agenda 1, discussion:"/>
          <w:id w:val="951674875"/>
          <w:placeholder>
            <w:docPart w:val="46E07A97D8536D4B88796DBEF71A12B0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Discussion</w:t>
          </w:r>
        </w:sdtContent>
      </w:sdt>
      <w:r w:rsidR="00F61E32">
        <w:rPr>
          <w:lang w:val="en-GB" w:bidi="en-GB"/>
        </w:rPr>
        <w:t xml:space="preserve">: </w:t>
      </w:r>
      <w:r w:rsidR="009D750F">
        <w:rPr>
          <w:lang w:val="en-GB" w:bidi="en-GB"/>
        </w:rPr>
        <w:t xml:space="preserve">We received an email reply from our supervisor Radu </w:t>
      </w:r>
      <w:r w:rsidR="00F801AC">
        <w:rPr>
          <w:lang w:val="en-GB" w:bidi="en-GB"/>
        </w:rPr>
        <w:t xml:space="preserve">with feedback about our AI Game proposal. We have met up as a group to discuss his feedback and recommendations. </w:t>
      </w:r>
    </w:p>
    <w:p w14:paraId="18745379" w14:textId="4291739A" w:rsidR="00A979E1" w:rsidRDefault="00AD6C39" w:rsidP="00FC3D3B">
      <w:pPr>
        <w:rPr>
          <w:lang w:val="en-GB" w:bidi="en-GB"/>
        </w:rPr>
      </w:pPr>
      <w:sdt>
        <w:sdtPr>
          <w:alias w:val="Agenda 1, conclusion:"/>
          <w:tag w:val="Agenda 1, conclusion:"/>
          <w:id w:val="1265507262"/>
          <w:placeholder>
            <w:docPart w:val="D0F53699D3341E4687891C94FA66269D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Conclusion</w:t>
          </w:r>
        </w:sdtContent>
      </w:sdt>
      <w:r w:rsidR="00F61E32">
        <w:rPr>
          <w:lang w:val="en-GB" w:bidi="en-GB"/>
        </w:rPr>
        <w:t xml:space="preserve">: </w:t>
      </w:r>
      <w:r w:rsidR="004B1AB0">
        <w:rPr>
          <w:lang w:val="en-GB" w:bidi="en-GB"/>
        </w:rPr>
        <w:t xml:space="preserve">Upon reviewing the feedback, it was decided that we should stick to creating one game in-depth, instead of three. </w:t>
      </w:r>
    </w:p>
    <w:p w14:paraId="432BA5A3" w14:textId="6A8CC1E7" w:rsidR="00DD7528" w:rsidRDefault="00DD7528" w:rsidP="00DD7528">
      <w:pPr>
        <w:pStyle w:val="Heading2"/>
      </w:pPr>
      <w:sdt>
        <w:sdtPr>
          <w:alias w:val="Agenda 1, time allocated:"/>
          <w:tag w:val="Agenda 1, time allocated:"/>
          <w:id w:val="-1575346262"/>
          <w:placeholder>
            <w:docPart w:val="DBF770C6F8603849B29C1491BBDDC95F"/>
          </w:placeholder>
          <w:temporary/>
          <w:showingPlcHdr/>
          <w15:appearance w15:val="hidden"/>
        </w:sdtPr>
        <w:sdtContent>
          <w:r>
            <w:rPr>
              <w:lang w:val="en-GB" w:bidi="en-GB"/>
            </w:rPr>
            <w:t>Time allocated</w:t>
          </w:r>
        </w:sdtContent>
      </w:sdt>
      <w:r>
        <w:rPr>
          <w:lang w:val="en-GB" w:bidi="en-GB"/>
        </w:rPr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146178900"/>
          <w:placeholder>
            <w:docPart w:val="74CD9716CECB184A85B291AF6AAC5BB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1hour</w:t>
          </w:r>
        </w:sdtContent>
      </w:sdt>
      <w:r>
        <w:rPr>
          <w:lang w:val="en-GB" w:bidi="en-GB"/>
        </w:rPr>
        <w:t xml:space="preserve"> | </w:t>
      </w:r>
      <w:sdt>
        <w:sdtPr>
          <w:alias w:val="Agenda 1, agenda topic:"/>
          <w:tag w:val="Agenda 1, agenda topic:"/>
          <w:id w:val="-1910454488"/>
          <w:placeholder>
            <w:docPart w:val="4C64B4C813E1C84292516B99A262AC3A"/>
          </w:placeholder>
          <w:temporary/>
          <w:showingPlcHdr/>
          <w15:appearance w15:val="hidden"/>
        </w:sdtPr>
        <w:sdtContent>
          <w:r>
            <w:rPr>
              <w:lang w:val="en-GB" w:bidi="en-GB"/>
            </w:rPr>
            <w:t>Agenda topic</w:t>
          </w:r>
        </w:sdtContent>
      </w:sdt>
      <w:r>
        <w:rPr>
          <w:lang w:val="en-GB" w:bidi="en-GB"/>
        </w:rPr>
        <w:t xml:space="preserve"> </w:t>
      </w:r>
      <w:r w:rsidR="00EE6F63" w:rsidRPr="00EE6F63">
        <w:rPr>
          <w:rStyle w:val="SubtleEmphasis"/>
          <w:sz w:val="21"/>
        </w:rPr>
        <w:t>Divide functions and workload between the group</w:t>
      </w:r>
    </w:p>
    <w:p w14:paraId="7C7E23D2" w14:textId="2E555748" w:rsidR="00DD7528" w:rsidRDefault="00DD7528" w:rsidP="00DD7528">
      <w:sdt>
        <w:sdtPr>
          <w:alias w:val="Agenda 1, discussion:"/>
          <w:tag w:val="Agenda 1, discussion:"/>
          <w:id w:val="-1631860229"/>
          <w:placeholder>
            <w:docPart w:val="F182234FB8F61A429C594E5EB53D928E"/>
          </w:placeholder>
          <w:temporary/>
          <w:showingPlcHdr/>
          <w15:appearance w15:val="hidden"/>
        </w:sdtPr>
        <w:sdtContent>
          <w:r>
            <w:rPr>
              <w:lang w:val="en-GB" w:bidi="en-GB"/>
            </w:rPr>
            <w:t>Discussion</w:t>
          </w:r>
        </w:sdtContent>
      </w:sdt>
      <w:r>
        <w:rPr>
          <w:lang w:val="en-GB" w:bidi="en-GB"/>
        </w:rPr>
        <w:t xml:space="preserve">: </w:t>
      </w:r>
      <w:r w:rsidR="0067591D">
        <w:rPr>
          <w:lang w:val="en-GB" w:bidi="en-GB"/>
        </w:rPr>
        <w:t xml:space="preserve">As per Radu’s </w:t>
      </w:r>
      <w:r w:rsidR="00A560F3">
        <w:rPr>
          <w:lang w:val="en-GB" w:bidi="en-GB"/>
        </w:rPr>
        <w:t>instructions</w:t>
      </w:r>
      <w:r w:rsidR="0067591D">
        <w:rPr>
          <w:lang w:val="en-GB" w:bidi="en-GB"/>
        </w:rPr>
        <w:t>, we will have to split the project up between</w:t>
      </w:r>
      <w:r w:rsidR="00A560F3">
        <w:rPr>
          <w:lang w:val="en-GB" w:bidi="en-GB"/>
        </w:rPr>
        <w:t xml:space="preserve"> the member of the group. We must make sure to </w:t>
      </w:r>
      <w:r w:rsidR="004B1AB0">
        <w:rPr>
          <w:lang w:val="en-GB" w:bidi="en-GB"/>
        </w:rPr>
        <w:t xml:space="preserve">equally distribute every aspect of the project amongst all members of the group, as the marking criteria will work on </w:t>
      </w:r>
      <w:r w:rsidR="00517BD3">
        <w:rPr>
          <w:lang w:val="en-GB" w:bidi="en-GB"/>
        </w:rPr>
        <w:t>an</w:t>
      </w:r>
      <w:r w:rsidR="004B1AB0">
        <w:rPr>
          <w:lang w:val="en-GB" w:bidi="en-GB"/>
        </w:rPr>
        <w:t xml:space="preserve"> individual basis. </w:t>
      </w:r>
    </w:p>
    <w:p w14:paraId="0E3125AE" w14:textId="4F1127B3" w:rsidR="00DD7528" w:rsidRDefault="00DD7528" w:rsidP="00DD7528">
      <w:sdt>
        <w:sdtPr>
          <w:alias w:val="Agenda 1, conclusion:"/>
          <w:tag w:val="Agenda 1, conclusion:"/>
          <w:id w:val="157350482"/>
          <w:placeholder>
            <w:docPart w:val="FBDFA5DA01B0F046B99AB755F6784851"/>
          </w:placeholder>
          <w:temporary/>
          <w:showingPlcHdr/>
          <w15:appearance w15:val="hidden"/>
        </w:sdtPr>
        <w:sdtContent>
          <w:r>
            <w:rPr>
              <w:lang w:val="en-GB" w:bidi="en-GB"/>
            </w:rPr>
            <w:t>Conclusion</w:t>
          </w:r>
        </w:sdtContent>
      </w:sdt>
      <w:r>
        <w:rPr>
          <w:lang w:val="en-GB" w:bidi="en-GB"/>
        </w:rPr>
        <w:t xml:space="preserve">: </w:t>
      </w:r>
    </w:p>
    <w:p w14:paraId="36EEBB74" w14:textId="1A7DCBA8" w:rsidR="0067591D" w:rsidRDefault="0067591D" w:rsidP="0067591D">
      <w:pPr>
        <w:pStyle w:val="Heading2"/>
      </w:pPr>
      <w:sdt>
        <w:sdtPr>
          <w:alias w:val="Agenda 1, time allocated:"/>
          <w:tag w:val="Agenda 1, time allocated:"/>
          <w:id w:val="-1638326412"/>
          <w:placeholder>
            <w:docPart w:val="3090C2538A1BCE40AA6F5EE93C362DB0"/>
          </w:placeholder>
          <w:temporary/>
          <w:showingPlcHdr/>
          <w15:appearance w15:val="hidden"/>
        </w:sdtPr>
        <w:sdtContent>
          <w:r>
            <w:rPr>
              <w:lang w:val="en-GB" w:bidi="en-GB"/>
            </w:rPr>
            <w:t>Time allocated</w:t>
          </w:r>
        </w:sdtContent>
      </w:sdt>
      <w:r>
        <w:rPr>
          <w:lang w:val="en-GB" w:bidi="en-GB"/>
        </w:rPr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-193454745"/>
          <w:placeholder>
            <w:docPart w:val="579FA57F53AAB0438D2BA54B2824FFFA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1hour</w:t>
          </w:r>
        </w:sdtContent>
      </w:sdt>
      <w:r>
        <w:rPr>
          <w:lang w:val="en-GB" w:bidi="en-GB"/>
        </w:rPr>
        <w:t xml:space="preserve"> | </w:t>
      </w:r>
      <w:sdt>
        <w:sdtPr>
          <w:alias w:val="Agenda 1, agenda topic:"/>
          <w:tag w:val="Agenda 1, agenda topic:"/>
          <w:id w:val="955444064"/>
          <w:placeholder>
            <w:docPart w:val="94FFB4B0F4632A46A6247A20F2B4193D"/>
          </w:placeholder>
          <w:temporary/>
          <w:showingPlcHdr/>
          <w15:appearance w15:val="hidden"/>
        </w:sdtPr>
        <w:sdtContent>
          <w:r>
            <w:rPr>
              <w:lang w:val="en-GB" w:bidi="en-GB"/>
            </w:rPr>
            <w:t>Agenda topic</w:t>
          </w:r>
        </w:sdtContent>
      </w:sdt>
      <w:r>
        <w:rPr>
          <w:lang w:val="en-GB" w:bidi="en-GB"/>
        </w:rPr>
        <w:t xml:space="preserve"> </w:t>
      </w:r>
      <w:r>
        <w:rPr>
          <w:rStyle w:val="SubtleEmphasis"/>
          <w:sz w:val="21"/>
        </w:rPr>
        <w:t>Questions for next meeting with Radu.</w:t>
      </w:r>
    </w:p>
    <w:p w14:paraId="7F9A23A2" w14:textId="66FAB71B" w:rsidR="0067591D" w:rsidRDefault="0067591D" w:rsidP="0067591D">
      <w:sdt>
        <w:sdtPr>
          <w:alias w:val="Agenda 1, discussion:"/>
          <w:tag w:val="Agenda 1, discussion:"/>
          <w:id w:val="768436687"/>
          <w:placeholder>
            <w:docPart w:val="1B5032B7CD6B67438A20DBD387CD65B0"/>
          </w:placeholder>
          <w:temporary/>
          <w:showingPlcHdr/>
          <w15:appearance w15:val="hidden"/>
        </w:sdtPr>
        <w:sdtContent>
          <w:r>
            <w:rPr>
              <w:lang w:val="en-GB" w:bidi="en-GB"/>
            </w:rPr>
            <w:t>Discussion</w:t>
          </w:r>
        </w:sdtContent>
      </w:sdt>
      <w:r>
        <w:rPr>
          <w:lang w:val="en-GB" w:bidi="en-GB"/>
        </w:rPr>
        <w:t xml:space="preserve">: </w:t>
      </w:r>
      <w:r>
        <w:rPr>
          <w:lang w:val="en-GB" w:bidi="en-GB"/>
        </w:rPr>
        <w:t xml:space="preserve"> We have decided to compile a list of items we would like to discuss with Radu. This is to get a better idea of how to complete the project to a good standard. </w:t>
      </w:r>
    </w:p>
    <w:p w14:paraId="5755FD87" w14:textId="77777777" w:rsidR="0067591D" w:rsidRDefault="0067591D" w:rsidP="0067591D">
      <w:pPr>
        <w:rPr>
          <w:lang w:val="en-GB" w:bidi="en-GB"/>
        </w:rPr>
      </w:pPr>
      <w:sdt>
        <w:sdtPr>
          <w:alias w:val="Agenda 1, conclusion:"/>
          <w:tag w:val="Agenda 1, conclusion:"/>
          <w:id w:val="2063976310"/>
          <w:placeholder>
            <w:docPart w:val="2C66658E6A7E6A4C93AC8553DAE65524"/>
          </w:placeholder>
          <w:temporary/>
          <w:showingPlcHdr/>
          <w15:appearance w15:val="hidden"/>
        </w:sdtPr>
        <w:sdtContent>
          <w:r>
            <w:rPr>
              <w:lang w:val="en-GB" w:bidi="en-GB"/>
            </w:rPr>
            <w:t>Conclusion</w:t>
          </w:r>
        </w:sdtContent>
      </w:sdt>
      <w:r>
        <w:rPr>
          <w:lang w:val="en-GB" w:bidi="en-GB"/>
        </w:rPr>
        <w:t xml:space="preserve">: </w:t>
      </w:r>
    </w:p>
    <w:p w14:paraId="3B4F8729" w14:textId="58E2CD6E" w:rsidR="0067591D" w:rsidRDefault="0067591D" w:rsidP="0067591D">
      <w:pPr>
        <w:pStyle w:val="ListParagraph"/>
        <w:numPr>
          <w:ilvl w:val="0"/>
          <w:numId w:val="11"/>
        </w:numPr>
      </w:pPr>
      <w:r>
        <w:t xml:space="preserve">Ask about human participants </w:t>
      </w:r>
    </w:p>
    <w:p w14:paraId="30D43ADC" w14:textId="65D901EF" w:rsidR="0067591D" w:rsidRDefault="0067591D" w:rsidP="0067591D">
      <w:pPr>
        <w:pStyle w:val="ListParagraph"/>
        <w:numPr>
          <w:ilvl w:val="0"/>
          <w:numId w:val="11"/>
        </w:numPr>
      </w:pPr>
      <w:r>
        <w:t>Why only one game</w:t>
      </w:r>
    </w:p>
    <w:p w14:paraId="06A3E93E" w14:textId="77777777" w:rsidR="00DD7528" w:rsidRDefault="00DD7528" w:rsidP="00517BD3">
      <w:pPr>
        <w:ind w:left="0"/>
      </w:pPr>
    </w:p>
    <w:tbl>
      <w:tblPr>
        <w:tblStyle w:val="Meetingminutes"/>
        <w:tblW w:w="5043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1"/>
        <w:gridCol w:w="2352"/>
        <w:gridCol w:w="2240"/>
      </w:tblGrid>
      <w:tr w:rsidR="00A979E1" w:rsidRPr="00E52810" w14:paraId="033B1670" w14:textId="77777777" w:rsidTr="00B57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1" w:type="dxa"/>
          </w:tcPr>
          <w:p w14:paraId="41B2FE28" w14:textId="77777777" w:rsidR="00A979E1" w:rsidRPr="00E52810" w:rsidRDefault="00AD6C39" w:rsidP="00E52810">
            <w:sdt>
              <w:sdtPr>
                <w:alias w:val="Agenda 2, action items:"/>
                <w:tag w:val="Agenda 2, action items:"/>
                <w:id w:val="986982946"/>
                <w:placeholder>
                  <w:docPart w:val="3E3081DDBF88DF4C99E2B1B4B21F74B2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en-GB" w:bidi="en-GB"/>
                  </w:rPr>
                  <w:t>Action items</w:t>
                </w:r>
              </w:sdtContent>
            </w:sdt>
          </w:p>
        </w:tc>
        <w:sdt>
          <w:sdtPr>
            <w:alias w:val="Agenda 2, person responsible:"/>
            <w:tag w:val="Agenda 2, person responsible:"/>
            <w:id w:val="-1512830054"/>
            <w:placeholder>
              <w:docPart w:val="2778CA60A923E94E920A000C150160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52" w:type="dxa"/>
              </w:tcPr>
              <w:p w14:paraId="0ACD1D06" w14:textId="77777777" w:rsidR="00A979E1" w:rsidRPr="00E52810" w:rsidRDefault="00A979E1" w:rsidP="00E52810">
                <w:r w:rsidRPr="00E52810">
                  <w:rPr>
                    <w:lang w:val="en-GB" w:bidi="en-GB"/>
                  </w:rPr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1652096494"/>
            <w:placeholder>
              <w:docPart w:val="D453C0AEE9426E4B80C6A67A378A5C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40" w:type="dxa"/>
              </w:tcPr>
              <w:p w14:paraId="79DF3682" w14:textId="77777777" w:rsidR="00A979E1" w:rsidRPr="00E52810" w:rsidRDefault="00A979E1" w:rsidP="00E52810">
                <w:r w:rsidRPr="00E52810">
                  <w:rPr>
                    <w:lang w:val="en-GB" w:bidi="en-GB"/>
                  </w:rPr>
                  <w:t>Deadline</w:t>
                </w:r>
              </w:p>
            </w:tc>
          </w:sdtContent>
        </w:sdt>
      </w:tr>
      <w:tr w:rsidR="00A979E1" w:rsidRPr="00E52810" w14:paraId="3D2C193B" w14:textId="77777777" w:rsidTr="00B579DE">
        <w:trPr>
          <w:trHeight w:val="519"/>
        </w:trPr>
        <w:tc>
          <w:tcPr>
            <w:tcW w:w="6301" w:type="dxa"/>
          </w:tcPr>
          <w:p w14:paraId="0CD867E2" w14:textId="0D381919" w:rsidR="00A979E1" w:rsidRPr="00E52810" w:rsidRDefault="00F801AC" w:rsidP="00340EFE">
            <w:pPr>
              <w:ind w:left="0"/>
            </w:pPr>
            <w:r>
              <w:t>Review feedback from Radu</w:t>
            </w:r>
          </w:p>
        </w:tc>
        <w:tc>
          <w:tcPr>
            <w:tcW w:w="2352" w:type="dxa"/>
          </w:tcPr>
          <w:p w14:paraId="65160E7C" w14:textId="77777777" w:rsidR="00A979E1" w:rsidRPr="00E52810" w:rsidRDefault="00767B72" w:rsidP="00767B72">
            <w:pPr>
              <w:ind w:left="0"/>
            </w:pPr>
            <w:r>
              <w:t>Group responsibility</w:t>
            </w:r>
          </w:p>
        </w:tc>
        <w:tc>
          <w:tcPr>
            <w:tcW w:w="2240" w:type="dxa"/>
          </w:tcPr>
          <w:p w14:paraId="1A36A386" w14:textId="796DE221" w:rsidR="00A979E1" w:rsidRPr="00E52810" w:rsidRDefault="00AF3BB8" w:rsidP="00767B72">
            <w:pPr>
              <w:ind w:left="0"/>
            </w:pPr>
            <w:r>
              <w:t>05</w:t>
            </w:r>
            <w:r w:rsidR="00767B72">
              <w:t>/10/2017</w:t>
            </w:r>
          </w:p>
        </w:tc>
      </w:tr>
      <w:tr w:rsidR="00A979E1" w:rsidRPr="00E52810" w14:paraId="008D7AC5" w14:textId="77777777" w:rsidTr="00B579DE">
        <w:trPr>
          <w:trHeight w:val="1269"/>
        </w:trPr>
        <w:tc>
          <w:tcPr>
            <w:tcW w:w="6301" w:type="dxa"/>
          </w:tcPr>
          <w:p w14:paraId="405EEB1C" w14:textId="77777777" w:rsidR="00A979E1" w:rsidRDefault="00AF3BB8" w:rsidP="00340EFE">
            <w:pPr>
              <w:ind w:left="0"/>
            </w:pPr>
            <w:r>
              <w:t>Divide functions and workload between the group</w:t>
            </w:r>
          </w:p>
          <w:p w14:paraId="51B7F46B" w14:textId="77777777" w:rsidR="004B1AB0" w:rsidRDefault="004B1AB0" w:rsidP="00340EFE">
            <w:pPr>
              <w:ind w:left="0"/>
            </w:pPr>
            <w:r>
              <w:t>Questions for next meeting with Radu</w:t>
            </w:r>
          </w:p>
          <w:p w14:paraId="5FD0C632" w14:textId="19289EB1" w:rsidR="00517BD3" w:rsidRPr="00E52810" w:rsidRDefault="00517BD3" w:rsidP="00340EFE">
            <w:pPr>
              <w:ind w:left="0"/>
            </w:pPr>
            <w:r>
              <w:t>Research AI for game</w:t>
            </w:r>
          </w:p>
        </w:tc>
        <w:tc>
          <w:tcPr>
            <w:tcW w:w="2352" w:type="dxa"/>
          </w:tcPr>
          <w:p w14:paraId="67505D3B" w14:textId="03892D1D" w:rsidR="004B1AB0" w:rsidRDefault="00AF3BB8" w:rsidP="00767B72">
            <w:pPr>
              <w:ind w:left="0"/>
            </w:pPr>
            <w:r>
              <w:t>Group responsibility</w:t>
            </w:r>
          </w:p>
          <w:p w14:paraId="65E25FA9" w14:textId="77777777" w:rsidR="00517BD3" w:rsidRDefault="004B1AB0" w:rsidP="004B1AB0">
            <w:pPr>
              <w:ind w:left="0"/>
            </w:pPr>
            <w:r>
              <w:t>Group responsibility</w:t>
            </w:r>
          </w:p>
          <w:p w14:paraId="40946FCD" w14:textId="2EF92584" w:rsidR="00A979E1" w:rsidRPr="004B1AB0" w:rsidRDefault="00517BD3" w:rsidP="004B1AB0">
            <w:pPr>
              <w:ind w:left="0"/>
            </w:pPr>
            <w:r>
              <w:t xml:space="preserve">Group </w:t>
            </w:r>
            <w:r w:rsidR="007C0BCC">
              <w:t>responsibility</w:t>
            </w:r>
            <w:r w:rsidR="004B1AB0">
              <w:t xml:space="preserve">   </w:t>
            </w:r>
          </w:p>
        </w:tc>
        <w:tc>
          <w:tcPr>
            <w:tcW w:w="2240" w:type="dxa"/>
          </w:tcPr>
          <w:p w14:paraId="15DC52BD" w14:textId="77777777" w:rsidR="00A979E1" w:rsidRDefault="00AF3BB8" w:rsidP="00767B72">
            <w:pPr>
              <w:ind w:left="0"/>
            </w:pPr>
            <w:r>
              <w:t>05</w:t>
            </w:r>
            <w:r w:rsidR="00767B72">
              <w:t>/10/2017</w:t>
            </w:r>
          </w:p>
          <w:p w14:paraId="4F7F1667" w14:textId="77777777" w:rsidR="004B1AB0" w:rsidRDefault="004B1AB0" w:rsidP="00767B72">
            <w:pPr>
              <w:ind w:left="0"/>
            </w:pPr>
            <w:r>
              <w:t>05/10/2017</w:t>
            </w:r>
          </w:p>
          <w:p w14:paraId="11AA1576" w14:textId="77777777" w:rsidR="007C0BCC" w:rsidRDefault="007C0BCC" w:rsidP="00767B72">
            <w:pPr>
              <w:ind w:left="0"/>
            </w:pPr>
            <w:r>
              <w:t>10/10/2017</w:t>
            </w:r>
          </w:p>
          <w:p w14:paraId="329A0A34" w14:textId="77777777" w:rsidR="00B579DE" w:rsidRDefault="00B579DE" w:rsidP="00767B72">
            <w:pPr>
              <w:ind w:left="0"/>
            </w:pPr>
          </w:p>
          <w:p w14:paraId="5A863DBD" w14:textId="77777777" w:rsidR="00B579DE" w:rsidRDefault="00B579DE" w:rsidP="00767B72">
            <w:pPr>
              <w:ind w:left="0"/>
            </w:pPr>
          </w:p>
          <w:p w14:paraId="6AFB551F" w14:textId="77777777" w:rsidR="00B579DE" w:rsidRDefault="00B579DE" w:rsidP="00767B72">
            <w:pPr>
              <w:ind w:left="0"/>
            </w:pPr>
          </w:p>
          <w:p w14:paraId="11157DF3" w14:textId="15AD8689" w:rsidR="00B579DE" w:rsidRPr="00E52810" w:rsidRDefault="00B579DE" w:rsidP="00767B72">
            <w:pPr>
              <w:ind w:left="0"/>
            </w:pPr>
          </w:p>
        </w:tc>
      </w:tr>
    </w:tbl>
    <w:p w14:paraId="120B0C8B" w14:textId="1CCA531A" w:rsidR="00B579DE" w:rsidRDefault="00EA66EA" w:rsidP="00B579DE">
      <w:pPr>
        <w:pStyle w:val="Heading2"/>
        <w:pBdr>
          <w:top w:val="single" w:sz="4" w:space="2" w:color="1B587C" w:themeColor="accent3"/>
        </w:pBdr>
      </w:pPr>
      <w:r>
        <w:lastRenderedPageBreak/>
        <w:t>Next Meeting Date | Time</w:t>
      </w:r>
      <w:r w:rsidR="00B579DE">
        <w:rPr>
          <w:lang w:val="en-GB" w:bidi="en-GB"/>
        </w:rPr>
        <w:t xml:space="preserve"> </w:t>
      </w:r>
      <w:r w:rsidR="00B579DE">
        <w:rPr>
          <w:rStyle w:val="SubtleEmphasis"/>
        </w:rPr>
        <w:t>10</w:t>
      </w:r>
      <w:r w:rsidR="00B579DE">
        <w:rPr>
          <w:rStyle w:val="SubtleEmphasis"/>
        </w:rPr>
        <w:t>/10/2017</w:t>
      </w:r>
      <w:r w:rsidR="00B579DE" w:rsidRPr="003665F5">
        <w:rPr>
          <w:rStyle w:val="SubtleEmphasis"/>
          <w:lang w:val="en-GB" w:bidi="en-GB"/>
        </w:rPr>
        <w:t xml:space="preserve"> | </w:t>
      </w:r>
      <w:r w:rsidR="00B579DE">
        <w:rPr>
          <w:rStyle w:val="SubtleEmphasis"/>
        </w:rPr>
        <w:t>2:3</w:t>
      </w:r>
      <w:r w:rsidR="00B579DE">
        <w:rPr>
          <w:rStyle w:val="SubtleEmphasis"/>
        </w:rPr>
        <w:t>0pm</w:t>
      </w:r>
      <w:r w:rsidR="00B579DE">
        <w:rPr>
          <w:lang w:val="en-GB" w:bidi="en-GB"/>
        </w:rPr>
        <w:t xml:space="preserve"> | </w:t>
      </w:r>
      <w:sdt>
        <w:sdtPr>
          <w:alias w:val="Meeting location:"/>
          <w:tag w:val="Meeting location:"/>
          <w:id w:val="1687178021"/>
          <w:placeholder>
            <w:docPart w:val="A4676550E873F148B35AB8A45591B03A"/>
          </w:placeholder>
          <w:temporary/>
          <w:showingPlcHdr/>
          <w15:appearance w15:val="hidden"/>
        </w:sdtPr>
        <w:sdtContent>
          <w:r w:rsidR="00B579DE">
            <w:rPr>
              <w:lang w:val="en-GB" w:bidi="en-GB"/>
            </w:rPr>
            <w:t>Meeting location</w:t>
          </w:r>
        </w:sdtContent>
      </w:sdt>
      <w:r w:rsidR="00B579DE">
        <w:rPr>
          <w:lang w:val="en-GB" w:bidi="en-GB"/>
        </w:rPr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275608627"/>
          <w:placeholder>
            <w:docPart w:val="6042255B76464B4CBCC8A153332AEAE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579DE">
            <w:rPr>
              <w:rStyle w:val="SubtleEmphasis"/>
            </w:rPr>
            <w:t xml:space="preserve">Elliot Study Hub </w:t>
          </w:r>
        </w:sdtContent>
      </w:sdt>
    </w:p>
    <w:p w14:paraId="4EAB807A" w14:textId="77777777" w:rsidR="00A979E1" w:rsidRDefault="00A979E1" w:rsidP="00340EFE">
      <w:pPr>
        <w:ind w:left="0"/>
      </w:pPr>
      <w:bookmarkStart w:id="0" w:name="_GoBack"/>
      <w:bookmarkEnd w:id="0"/>
    </w:p>
    <w:p w14:paraId="246CA8E8" w14:textId="77777777" w:rsidR="00A979E1" w:rsidRDefault="00AD6C39" w:rsidP="00A979E1">
      <w:sdt>
        <w:sdtPr>
          <w:alias w:val="Observers:"/>
          <w:tag w:val="Observers:"/>
          <w:id w:val="620197708"/>
          <w:placeholder>
            <w:docPart w:val="E72F5CC56AA6C746A65F912410147E98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Observers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p w14:paraId="77989063" w14:textId="77777777" w:rsidR="00A979E1" w:rsidRDefault="00AD6C39" w:rsidP="00A979E1">
      <w:sdt>
        <w:sdtPr>
          <w:alias w:val="Resource persons:"/>
          <w:tag w:val="Resource persons:"/>
          <w:id w:val="1871578218"/>
          <w:placeholder>
            <w:docPart w:val="1DCD6D1310763F4F97AA0722DF2CE451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Resource persons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p w14:paraId="32E82A70" w14:textId="77777777" w:rsidR="0017681F" w:rsidRDefault="00AD6C39" w:rsidP="00E52810">
      <w:sdt>
        <w:sdtPr>
          <w:alias w:val="Special notes:"/>
          <w:tag w:val="Special notes:"/>
          <w:id w:val="2083322904"/>
          <w:placeholder>
            <w:docPart w:val="C7B9842A65393043951FEBC04423998A"/>
          </w:placeholder>
          <w:temporary/>
          <w:showingPlcHdr/>
          <w15:appearance w15:val="hidden"/>
        </w:sdtPr>
        <w:sdtEndPr/>
        <w:sdtContent>
          <w:r w:rsidR="00A979E1">
            <w:rPr>
              <w:lang w:val="en-GB" w:bidi="en-GB"/>
            </w:rPr>
            <w:t>Special notes</w:t>
          </w:r>
        </w:sdtContent>
      </w:sdt>
      <w:r w:rsidR="00A979E1">
        <w:rPr>
          <w:lang w:val="en-GB" w:bidi="en-GB"/>
        </w:rPr>
        <w:t xml:space="preserve"> </w:t>
      </w:r>
      <w:r w:rsidR="00767B72">
        <w:t>/</w:t>
      </w:r>
    </w:p>
    <w:sectPr w:rsidR="0017681F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ABADD" w14:textId="77777777" w:rsidR="00AD6C39" w:rsidRDefault="00AD6C39">
      <w:pPr>
        <w:spacing w:after="0"/>
      </w:pPr>
      <w:r>
        <w:separator/>
      </w:r>
    </w:p>
  </w:endnote>
  <w:endnote w:type="continuationSeparator" w:id="0">
    <w:p w14:paraId="4992AA7E" w14:textId="77777777" w:rsidR="00AD6C39" w:rsidRDefault="00AD6C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CCDC1" w14:textId="77777777" w:rsidR="00CB50F2" w:rsidRDefault="00CB50F2" w:rsidP="00CB50F2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A66EA">
      <w:rPr>
        <w:noProof/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686EA" w14:textId="77777777" w:rsidR="00AD6C39" w:rsidRDefault="00AD6C39">
      <w:pPr>
        <w:spacing w:after="0"/>
      </w:pPr>
      <w:r>
        <w:separator/>
      </w:r>
    </w:p>
  </w:footnote>
  <w:footnote w:type="continuationSeparator" w:id="0">
    <w:p w14:paraId="15170EE9" w14:textId="77777777" w:rsidR="00AD6C39" w:rsidRDefault="00AD6C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642B7"/>
    <w:multiLevelType w:val="hybridMultilevel"/>
    <w:tmpl w:val="B2922B4E"/>
    <w:lvl w:ilvl="0" w:tplc="B6BE3648">
      <w:numFmt w:val="bullet"/>
      <w:lvlText w:val="-"/>
      <w:lvlJc w:val="left"/>
      <w:pPr>
        <w:ind w:left="432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32"/>
    <w:rsid w:val="00014C08"/>
    <w:rsid w:val="00070820"/>
    <w:rsid w:val="000E7445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40EFE"/>
    <w:rsid w:val="003B1BCE"/>
    <w:rsid w:val="003C1B81"/>
    <w:rsid w:val="003C6B6C"/>
    <w:rsid w:val="0041439B"/>
    <w:rsid w:val="00444D8F"/>
    <w:rsid w:val="004A0861"/>
    <w:rsid w:val="004B1AB0"/>
    <w:rsid w:val="004C36FE"/>
    <w:rsid w:val="00517BD3"/>
    <w:rsid w:val="0052642B"/>
    <w:rsid w:val="0053311F"/>
    <w:rsid w:val="00557792"/>
    <w:rsid w:val="005E0C89"/>
    <w:rsid w:val="005E7D19"/>
    <w:rsid w:val="0066086F"/>
    <w:rsid w:val="00672A6F"/>
    <w:rsid w:val="0067591D"/>
    <w:rsid w:val="006928B4"/>
    <w:rsid w:val="006D571F"/>
    <w:rsid w:val="006F5A3F"/>
    <w:rsid w:val="006F601D"/>
    <w:rsid w:val="00714174"/>
    <w:rsid w:val="00717E96"/>
    <w:rsid w:val="007253CC"/>
    <w:rsid w:val="007619CE"/>
    <w:rsid w:val="00767B72"/>
    <w:rsid w:val="007C0BCC"/>
    <w:rsid w:val="007C424E"/>
    <w:rsid w:val="008431CB"/>
    <w:rsid w:val="008E2FAF"/>
    <w:rsid w:val="0093449B"/>
    <w:rsid w:val="009916AE"/>
    <w:rsid w:val="009D2D96"/>
    <w:rsid w:val="009D750F"/>
    <w:rsid w:val="00A560F3"/>
    <w:rsid w:val="00A64552"/>
    <w:rsid w:val="00A979E1"/>
    <w:rsid w:val="00AD6C39"/>
    <w:rsid w:val="00AF3BB8"/>
    <w:rsid w:val="00B037BE"/>
    <w:rsid w:val="00B45E12"/>
    <w:rsid w:val="00B579DE"/>
    <w:rsid w:val="00C12D7B"/>
    <w:rsid w:val="00C9013A"/>
    <w:rsid w:val="00CB50F2"/>
    <w:rsid w:val="00CE4ABD"/>
    <w:rsid w:val="00CF5C61"/>
    <w:rsid w:val="00D62FDE"/>
    <w:rsid w:val="00D6466C"/>
    <w:rsid w:val="00D90A37"/>
    <w:rsid w:val="00DC2307"/>
    <w:rsid w:val="00DD7528"/>
    <w:rsid w:val="00E52810"/>
    <w:rsid w:val="00E70F21"/>
    <w:rsid w:val="00EA66EA"/>
    <w:rsid w:val="00EB43FE"/>
    <w:rsid w:val="00EC7C3D"/>
    <w:rsid w:val="00EE6F63"/>
    <w:rsid w:val="00F10281"/>
    <w:rsid w:val="00F45ED3"/>
    <w:rsid w:val="00F560A1"/>
    <w:rsid w:val="00F61E32"/>
    <w:rsid w:val="00F77189"/>
    <w:rsid w:val="00F801AC"/>
    <w:rsid w:val="00FC130B"/>
    <w:rsid w:val="00FC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D40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tdekaj/Library/Containers/com.microsoft.Word/Data/Library/Caches/2057/TM03463080/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45CC628C54A04CAB09124F9F799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8EC1E-2C09-FF40-ACE9-13E6EF637B5B}"/>
      </w:docPartPr>
      <w:docPartBody>
        <w:p w:rsidR="003C0A2C" w:rsidRDefault="009B7C65">
          <w:pPr>
            <w:pStyle w:val="2145CC628C54A04CAB09124F9F799CC1"/>
          </w:pPr>
          <w:r>
            <w:rPr>
              <w:lang w:bidi="en-GB"/>
            </w:rPr>
            <w:t>Meeting date | time</w:t>
          </w:r>
        </w:p>
      </w:docPartBody>
    </w:docPart>
    <w:docPart>
      <w:docPartPr>
        <w:name w:val="928FE238D373A145A41C8E16D7972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E227-D539-2A48-9587-0D9C14F8F917}"/>
      </w:docPartPr>
      <w:docPartBody>
        <w:p w:rsidR="003C0A2C" w:rsidRDefault="009B7C65">
          <w:pPr>
            <w:pStyle w:val="928FE238D373A145A41C8E16D797260F"/>
          </w:pPr>
          <w:r>
            <w:rPr>
              <w:lang w:bidi="en-GB"/>
            </w:rPr>
            <w:t>Meeting location</w:t>
          </w:r>
        </w:p>
      </w:docPartBody>
    </w:docPart>
    <w:docPart>
      <w:docPartPr>
        <w:name w:val="A3F8F4D9785FD54D9C2FF56BA8848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EACE5-E4D6-0A4F-BB21-2A178E9D6935}"/>
      </w:docPartPr>
      <w:docPartBody>
        <w:p w:rsidR="003C0A2C" w:rsidRDefault="009B7C65">
          <w:pPr>
            <w:pStyle w:val="A3F8F4D9785FD54D9C2FF56BA88480CD"/>
          </w:pPr>
          <w:r>
            <w:rPr>
              <w:rStyle w:val="SubtleEmphasis"/>
              <w:lang w:bidi="en-GB"/>
            </w:rPr>
            <w:t>Location</w:t>
          </w:r>
        </w:p>
      </w:docPartBody>
    </w:docPart>
    <w:docPart>
      <w:docPartPr>
        <w:name w:val="2F061B8E08542F488E7A6D137BAE9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3E15E-D879-2440-8190-3068E65B0E4D}"/>
      </w:docPartPr>
      <w:docPartBody>
        <w:p w:rsidR="003C0A2C" w:rsidRDefault="009B7C65">
          <w:pPr>
            <w:pStyle w:val="2F061B8E08542F488E7A6D137BAE9269"/>
          </w:pPr>
          <w:r w:rsidRPr="00A979E1">
            <w:rPr>
              <w:lang w:bidi="en-GB"/>
            </w:rPr>
            <w:t>Meeting called by</w:t>
          </w:r>
        </w:p>
      </w:docPartBody>
    </w:docPart>
    <w:docPart>
      <w:docPartPr>
        <w:name w:val="6BF0240DADF57D479848627B83989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8FF16-62FA-8A4B-9DEB-F7F1DA6638E9}"/>
      </w:docPartPr>
      <w:docPartBody>
        <w:p w:rsidR="003C0A2C" w:rsidRDefault="009B7C65">
          <w:pPr>
            <w:pStyle w:val="6BF0240DADF57D479848627B83989814"/>
          </w:pPr>
          <w:r w:rsidRPr="00A979E1">
            <w:rPr>
              <w:lang w:bidi="en-GB"/>
            </w:rPr>
            <w:t>Type of meeting</w:t>
          </w:r>
        </w:p>
      </w:docPartBody>
    </w:docPart>
    <w:docPart>
      <w:docPartPr>
        <w:name w:val="D24A58BC0ACB1D42A88F01C46212D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B25E4-8321-1349-8F09-D043AFA0025D}"/>
      </w:docPartPr>
      <w:docPartBody>
        <w:p w:rsidR="003C0A2C" w:rsidRDefault="009B7C65">
          <w:pPr>
            <w:pStyle w:val="D24A58BC0ACB1D42A88F01C46212D55B"/>
          </w:pPr>
          <w:r w:rsidRPr="00A979E1">
            <w:rPr>
              <w:lang w:bidi="en-GB"/>
            </w:rPr>
            <w:t>Note taker</w:t>
          </w:r>
        </w:p>
      </w:docPartBody>
    </w:docPart>
    <w:docPart>
      <w:docPartPr>
        <w:name w:val="EFBCCEFC2050C248B89A5BD9C976A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14AA5-D501-C04F-A0F1-DACE350E1C8E}"/>
      </w:docPartPr>
      <w:docPartBody>
        <w:p w:rsidR="003C0A2C" w:rsidRDefault="009B7C65">
          <w:pPr>
            <w:pStyle w:val="EFBCCEFC2050C248B89A5BD9C976AD9D"/>
          </w:pPr>
          <w:r w:rsidRPr="00A979E1">
            <w:rPr>
              <w:lang w:bidi="en-GB"/>
            </w:rPr>
            <w:t>Timekeeper</w:t>
          </w:r>
        </w:p>
      </w:docPartBody>
    </w:docPart>
    <w:docPart>
      <w:docPartPr>
        <w:name w:val="6191EE448CA45641984E613A3664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CDFC-FCAE-D94F-9E3F-D9CC9D112685}"/>
      </w:docPartPr>
      <w:docPartBody>
        <w:p w:rsidR="003C0A2C" w:rsidRDefault="009B7C65">
          <w:pPr>
            <w:pStyle w:val="6191EE448CA45641984E613A3664D0FE"/>
          </w:pPr>
          <w:r>
            <w:rPr>
              <w:lang w:bidi="en-GB"/>
            </w:rPr>
            <w:t>Agenda topics</w:t>
          </w:r>
        </w:p>
      </w:docPartBody>
    </w:docPart>
    <w:docPart>
      <w:docPartPr>
        <w:name w:val="3243D5B846CF82429035FD8FE96C9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79BF5-F395-6D4E-985B-AB4805DF5B36}"/>
      </w:docPartPr>
      <w:docPartBody>
        <w:p w:rsidR="003C0A2C" w:rsidRDefault="009B7C65">
          <w:pPr>
            <w:pStyle w:val="3243D5B846CF82429035FD8FE96C9F86"/>
          </w:pPr>
          <w:r>
            <w:rPr>
              <w:lang w:bidi="en-GB"/>
            </w:rPr>
            <w:t>Time allocated</w:t>
          </w:r>
        </w:p>
      </w:docPartBody>
    </w:docPart>
    <w:docPart>
      <w:docPartPr>
        <w:name w:val="652EB859617D454AB27C128FBDC09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7AE57-D7A2-764C-8FC6-7EAA6904C206}"/>
      </w:docPartPr>
      <w:docPartBody>
        <w:p w:rsidR="003C0A2C" w:rsidRDefault="009B7C65">
          <w:pPr>
            <w:pStyle w:val="652EB859617D454AB27C128FBDC0933C"/>
          </w:pPr>
          <w:r>
            <w:rPr>
              <w:rStyle w:val="SubtleEmphasis"/>
              <w:lang w:bidi="en-GB"/>
            </w:rPr>
            <w:t>Time</w:t>
          </w:r>
        </w:p>
      </w:docPartBody>
    </w:docPart>
    <w:docPart>
      <w:docPartPr>
        <w:name w:val="F8445291CB03434A82679FAEFDA6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06F6-ABB5-5B4C-9C05-3F94B05D299C}"/>
      </w:docPartPr>
      <w:docPartBody>
        <w:p w:rsidR="003C0A2C" w:rsidRDefault="009B7C65">
          <w:pPr>
            <w:pStyle w:val="F8445291CB03434A82679FAEFDA62E34"/>
          </w:pPr>
          <w:r>
            <w:rPr>
              <w:lang w:bidi="en-GB"/>
            </w:rPr>
            <w:t>Agenda topic</w:t>
          </w:r>
        </w:p>
      </w:docPartBody>
    </w:docPart>
    <w:docPart>
      <w:docPartPr>
        <w:name w:val="46E07A97D8536D4B88796DBEF71A1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636B-E817-3741-A851-D77629AEA5BB}"/>
      </w:docPartPr>
      <w:docPartBody>
        <w:p w:rsidR="003C0A2C" w:rsidRDefault="009B7C65">
          <w:pPr>
            <w:pStyle w:val="46E07A97D8536D4B88796DBEF71A12B0"/>
          </w:pPr>
          <w:r>
            <w:rPr>
              <w:lang w:bidi="en-GB"/>
            </w:rPr>
            <w:t>Discussion</w:t>
          </w:r>
        </w:p>
      </w:docPartBody>
    </w:docPart>
    <w:docPart>
      <w:docPartPr>
        <w:name w:val="D0F53699D3341E4687891C94FA662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46C08-7810-4745-AE18-3C5B5298EB49}"/>
      </w:docPartPr>
      <w:docPartBody>
        <w:p w:rsidR="003C0A2C" w:rsidRDefault="009B7C65">
          <w:pPr>
            <w:pStyle w:val="D0F53699D3341E4687891C94FA66269D"/>
          </w:pPr>
          <w:r>
            <w:rPr>
              <w:lang w:bidi="en-GB"/>
            </w:rPr>
            <w:t>Conclusion</w:t>
          </w:r>
        </w:p>
      </w:docPartBody>
    </w:docPart>
    <w:docPart>
      <w:docPartPr>
        <w:name w:val="3E3081DDBF88DF4C99E2B1B4B21F7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04D6C-6F59-D84E-A742-43B2307A5ED1}"/>
      </w:docPartPr>
      <w:docPartBody>
        <w:p w:rsidR="003C0A2C" w:rsidRDefault="009B7C65">
          <w:pPr>
            <w:pStyle w:val="3E3081DDBF88DF4C99E2B1B4B21F74B2"/>
          </w:pPr>
          <w:r w:rsidRPr="00E52810">
            <w:rPr>
              <w:lang w:bidi="en-GB"/>
            </w:rPr>
            <w:t>Action items</w:t>
          </w:r>
        </w:p>
      </w:docPartBody>
    </w:docPart>
    <w:docPart>
      <w:docPartPr>
        <w:name w:val="2778CA60A923E94E920A000C1501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66799-0557-2440-8FFA-00F87E8F4323}"/>
      </w:docPartPr>
      <w:docPartBody>
        <w:p w:rsidR="003C0A2C" w:rsidRDefault="009B7C65">
          <w:pPr>
            <w:pStyle w:val="2778CA60A923E94E920A000C150160B2"/>
          </w:pPr>
          <w:r w:rsidRPr="00E52810">
            <w:rPr>
              <w:lang w:bidi="en-GB"/>
            </w:rPr>
            <w:t>Person responsible</w:t>
          </w:r>
        </w:p>
      </w:docPartBody>
    </w:docPart>
    <w:docPart>
      <w:docPartPr>
        <w:name w:val="D453C0AEE9426E4B80C6A67A378A5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EC22D-7F10-9A40-83B6-28265AAD8EE9}"/>
      </w:docPartPr>
      <w:docPartBody>
        <w:p w:rsidR="003C0A2C" w:rsidRDefault="009B7C65">
          <w:pPr>
            <w:pStyle w:val="D453C0AEE9426E4B80C6A67A378A5CF0"/>
          </w:pPr>
          <w:r w:rsidRPr="00E52810">
            <w:rPr>
              <w:lang w:bidi="en-GB"/>
            </w:rPr>
            <w:t>Deadline</w:t>
          </w:r>
        </w:p>
      </w:docPartBody>
    </w:docPart>
    <w:docPart>
      <w:docPartPr>
        <w:name w:val="E72F5CC56AA6C746A65F912410147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FFE66-9272-B543-8F63-BFC81F113218}"/>
      </w:docPartPr>
      <w:docPartBody>
        <w:p w:rsidR="003C0A2C" w:rsidRDefault="009B7C65">
          <w:pPr>
            <w:pStyle w:val="E72F5CC56AA6C746A65F912410147E98"/>
          </w:pPr>
          <w:r>
            <w:rPr>
              <w:lang w:bidi="en-GB"/>
            </w:rPr>
            <w:t>Observers</w:t>
          </w:r>
        </w:p>
      </w:docPartBody>
    </w:docPart>
    <w:docPart>
      <w:docPartPr>
        <w:name w:val="1DCD6D1310763F4F97AA0722DF2CE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3917-688E-794A-91E9-6C12AF01CB31}"/>
      </w:docPartPr>
      <w:docPartBody>
        <w:p w:rsidR="003C0A2C" w:rsidRDefault="009B7C65">
          <w:pPr>
            <w:pStyle w:val="1DCD6D1310763F4F97AA0722DF2CE451"/>
          </w:pPr>
          <w:r>
            <w:rPr>
              <w:lang w:bidi="en-GB"/>
            </w:rPr>
            <w:t>Resource persons</w:t>
          </w:r>
        </w:p>
      </w:docPartBody>
    </w:docPart>
    <w:docPart>
      <w:docPartPr>
        <w:name w:val="C7B9842A65393043951FEBC044239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6C890-331F-5744-8CEF-26B2D08D0EE8}"/>
      </w:docPartPr>
      <w:docPartBody>
        <w:p w:rsidR="003C0A2C" w:rsidRDefault="009B7C65">
          <w:pPr>
            <w:pStyle w:val="C7B9842A65393043951FEBC04423998A"/>
          </w:pPr>
          <w:r>
            <w:rPr>
              <w:lang w:bidi="en-GB"/>
            </w:rPr>
            <w:t>Special notes</w:t>
          </w:r>
        </w:p>
      </w:docPartBody>
    </w:docPart>
    <w:docPart>
      <w:docPartPr>
        <w:name w:val="DBF770C6F8603849B29C1491BBDDC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B0E2D-3911-884D-87C4-7ECA71408D20}"/>
      </w:docPartPr>
      <w:docPartBody>
        <w:p w:rsidR="00000000" w:rsidRDefault="000E359B" w:rsidP="000E359B">
          <w:pPr>
            <w:pStyle w:val="DBF770C6F8603849B29C1491BBDDC95F"/>
          </w:pPr>
          <w:r>
            <w:rPr>
              <w:lang w:bidi="en-GB"/>
            </w:rPr>
            <w:t>Time allocated</w:t>
          </w:r>
        </w:p>
      </w:docPartBody>
    </w:docPart>
    <w:docPart>
      <w:docPartPr>
        <w:name w:val="74CD9716CECB184A85B291AF6AAC5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95543-1C5E-7042-94FD-2E0EA12F6AD7}"/>
      </w:docPartPr>
      <w:docPartBody>
        <w:p w:rsidR="00000000" w:rsidRDefault="000E359B" w:rsidP="000E359B">
          <w:pPr>
            <w:pStyle w:val="74CD9716CECB184A85B291AF6AAC5BBC"/>
          </w:pPr>
          <w:r>
            <w:rPr>
              <w:rStyle w:val="SubtleEmphasis"/>
              <w:lang w:bidi="en-GB"/>
            </w:rPr>
            <w:t>Time</w:t>
          </w:r>
        </w:p>
      </w:docPartBody>
    </w:docPart>
    <w:docPart>
      <w:docPartPr>
        <w:name w:val="4C64B4C813E1C84292516B99A262A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6D313-52C9-2E41-B503-8498183F6C45}"/>
      </w:docPartPr>
      <w:docPartBody>
        <w:p w:rsidR="00000000" w:rsidRDefault="000E359B" w:rsidP="000E359B">
          <w:pPr>
            <w:pStyle w:val="4C64B4C813E1C84292516B99A262AC3A"/>
          </w:pPr>
          <w:r>
            <w:rPr>
              <w:lang w:bidi="en-GB"/>
            </w:rPr>
            <w:t>Agenda topic</w:t>
          </w:r>
        </w:p>
      </w:docPartBody>
    </w:docPart>
    <w:docPart>
      <w:docPartPr>
        <w:name w:val="F182234FB8F61A429C594E5EB53D9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C65DB-3F63-084E-B2C4-A58B0973C8DB}"/>
      </w:docPartPr>
      <w:docPartBody>
        <w:p w:rsidR="00000000" w:rsidRDefault="000E359B" w:rsidP="000E359B">
          <w:pPr>
            <w:pStyle w:val="F182234FB8F61A429C594E5EB53D928E"/>
          </w:pPr>
          <w:r>
            <w:rPr>
              <w:lang w:bidi="en-GB"/>
            </w:rPr>
            <w:t>Discussion</w:t>
          </w:r>
        </w:p>
      </w:docPartBody>
    </w:docPart>
    <w:docPart>
      <w:docPartPr>
        <w:name w:val="FBDFA5DA01B0F046B99AB755F6784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BDDB8-A287-924C-B18D-D00367DC62AD}"/>
      </w:docPartPr>
      <w:docPartBody>
        <w:p w:rsidR="00000000" w:rsidRDefault="000E359B" w:rsidP="000E359B">
          <w:pPr>
            <w:pStyle w:val="FBDFA5DA01B0F046B99AB755F6784851"/>
          </w:pPr>
          <w:r>
            <w:rPr>
              <w:lang w:bidi="en-GB"/>
            </w:rPr>
            <w:t>Conclusion</w:t>
          </w:r>
        </w:p>
      </w:docPartBody>
    </w:docPart>
    <w:docPart>
      <w:docPartPr>
        <w:name w:val="3090C2538A1BCE40AA6F5EE93C362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88750-EF80-BC4D-B615-736D8754FDC5}"/>
      </w:docPartPr>
      <w:docPartBody>
        <w:p w:rsidR="00000000" w:rsidRDefault="000E359B" w:rsidP="000E359B">
          <w:pPr>
            <w:pStyle w:val="3090C2538A1BCE40AA6F5EE93C362DB0"/>
          </w:pPr>
          <w:r>
            <w:rPr>
              <w:lang w:bidi="en-GB"/>
            </w:rPr>
            <w:t>Time allocated</w:t>
          </w:r>
        </w:p>
      </w:docPartBody>
    </w:docPart>
    <w:docPart>
      <w:docPartPr>
        <w:name w:val="579FA57F53AAB0438D2BA54B2824F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ADB3-4DA2-3043-B302-9AA539DC0F09}"/>
      </w:docPartPr>
      <w:docPartBody>
        <w:p w:rsidR="00000000" w:rsidRDefault="000E359B" w:rsidP="000E359B">
          <w:pPr>
            <w:pStyle w:val="579FA57F53AAB0438D2BA54B2824FFFA"/>
          </w:pPr>
          <w:r>
            <w:rPr>
              <w:rStyle w:val="SubtleEmphasis"/>
              <w:lang w:bidi="en-GB"/>
            </w:rPr>
            <w:t>Time</w:t>
          </w:r>
        </w:p>
      </w:docPartBody>
    </w:docPart>
    <w:docPart>
      <w:docPartPr>
        <w:name w:val="94FFB4B0F4632A46A6247A20F2B41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61487-302B-3948-8871-20257914C296}"/>
      </w:docPartPr>
      <w:docPartBody>
        <w:p w:rsidR="00000000" w:rsidRDefault="000E359B" w:rsidP="000E359B">
          <w:pPr>
            <w:pStyle w:val="94FFB4B0F4632A46A6247A20F2B4193D"/>
          </w:pPr>
          <w:r>
            <w:rPr>
              <w:lang w:bidi="en-GB"/>
            </w:rPr>
            <w:t>Agenda topic</w:t>
          </w:r>
        </w:p>
      </w:docPartBody>
    </w:docPart>
    <w:docPart>
      <w:docPartPr>
        <w:name w:val="1B5032B7CD6B67438A20DBD387CD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9B3B1-9FFC-7346-9547-891B5D129B84}"/>
      </w:docPartPr>
      <w:docPartBody>
        <w:p w:rsidR="00000000" w:rsidRDefault="000E359B" w:rsidP="000E359B">
          <w:pPr>
            <w:pStyle w:val="1B5032B7CD6B67438A20DBD387CD65B0"/>
          </w:pPr>
          <w:r>
            <w:rPr>
              <w:lang w:bidi="en-GB"/>
            </w:rPr>
            <w:t>Discussion</w:t>
          </w:r>
        </w:p>
      </w:docPartBody>
    </w:docPart>
    <w:docPart>
      <w:docPartPr>
        <w:name w:val="2C66658E6A7E6A4C93AC8553DAE65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72D82-87D0-F54A-9C2E-17988D1BD0E2}"/>
      </w:docPartPr>
      <w:docPartBody>
        <w:p w:rsidR="00000000" w:rsidRDefault="000E359B" w:rsidP="000E359B">
          <w:pPr>
            <w:pStyle w:val="2C66658E6A7E6A4C93AC8553DAE65524"/>
          </w:pPr>
          <w:r>
            <w:rPr>
              <w:lang w:bidi="en-GB"/>
            </w:rPr>
            <w:t>Conclusion</w:t>
          </w:r>
        </w:p>
      </w:docPartBody>
    </w:docPart>
    <w:docPart>
      <w:docPartPr>
        <w:name w:val="A4676550E873F148B35AB8A45591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5AC46-1F74-3940-B59E-F84756192172}"/>
      </w:docPartPr>
      <w:docPartBody>
        <w:p w:rsidR="00000000" w:rsidRDefault="000E359B" w:rsidP="000E359B">
          <w:pPr>
            <w:pStyle w:val="A4676550E873F148B35AB8A45591B03A"/>
          </w:pPr>
          <w:r>
            <w:rPr>
              <w:lang w:bidi="en-GB"/>
            </w:rPr>
            <w:t>Meeting location</w:t>
          </w:r>
        </w:p>
      </w:docPartBody>
    </w:docPart>
    <w:docPart>
      <w:docPartPr>
        <w:name w:val="6042255B76464B4CBCC8A153332AE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83243-A31B-0A41-A58C-24E11EE9E090}"/>
      </w:docPartPr>
      <w:docPartBody>
        <w:p w:rsidR="00000000" w:rsidRDefault="000E359B" w:rsidP="000E359B">
          <w:pPr>
            <w:pStyle w:val="6042255B76464B4CBCC8A153332AEAE8"/>
          </w:pPr>
          <w:r>
            <w:rPr>
              <w:rStyle w:val="SubtleEmphasis"/>
              <w:lang w:bidi="en-GB"/>
            </w:rP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1F"/>
    <w:rsid w:val="000E359B"/>
    <w:rsid w:val="003C0A2C"/>
    <w:rsid w:val="004B0B1A"/>
    <w:rsid w:val="007E491F"/>
    <w:rsid w:val="009B7C65"/>
    <w:rsid w:val="00A3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B278C84F6EA642AB7C883A509E03B3">
    <w:name w:val="96B278C84F6EA642AB7C883A509E03B3"/>
  </w:style>
  <w:style w:type="paragraph" w:customStyle="1" w:styleId="16A1F8096EBB184A87A72218B42266F7">
    <w:name w:val="16A1F8096EBB184A87A72218B42266F7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4149B725F6301E49B52CDC3B7C47FF57">
    <w:name w:val="4149B725F6301E49B52CDC3B7C47FF57"/>
  </w:style>
  <w:style w:type="paragraph" w:customStyle="1" w:styleId="2145CC628C54A04CAB09124F9F799CC1">
    <w:name w:val="2145CC628C54A04CAB09124F9F799CC1"/>
  </w:style>
  <w:style w:type="character" w:styleId="SubtleEmphasis">
    <w:name w:val="Subtle Emphasis"/>
    <w:basedOn w:val="DefaultParagraphFont"/>
    <w:uiPriority w:val="10"/>
    <w:qFormat/>
    <w:rsid w:val="000E359B"/>
    <w:rPr>
      <w:i/>
      <w:iCs/>
      <w:color w:val="auto"/>
    </w:rPr>
  </w:style>
  <w:style w:type="paragraph" w:customStyle="1" w:styleId="5FF9F1CD8358C94FB6024B1A70C0C479">
    <w:name w:val="5FF9F1CD8358C94FB6024B1A70C0C479"/>
  </w:style>
  <w:style w:type="paragraph" w:customStyle="1" w:styleId="77DF7747E048A24EA08C13E6343C5733">
    <w:name w:val="77DF7747E048A24EA08C13E6343C5733"/>
  </w:style>
  <w:style w:type="paragraph" w:customStyle="1" w:styleId="928FE238D373A145A41C8E16D797260F">
    <w:name w:val="928FE238D373A145A41C8E16D797260F"/>
  </w:style>
  <w:style w:type="paragraph" w:customStyle="1" w:styleId="A3F8F4D9785FD54D9C2FF56BA88480CD">
    <w:name w:val="A3F8F4D9785FD54D9C2FF56BA88480CD"/>
  </w:style>
  <w:style w:type="paragraph" w:customStyle="1" w:styleId="2F061B8E08542F488E7A6D137BAE9269">
    <w:name w:val="2F061B8E08542F488E7A6D137BAE9269"/>
  </w:style>
  <w:style w:type="paragraph" w:customStyle="1" w:styleId="222FAEA38F11F44584429C4B34981C48">
    <w:name w:val="222FAEA38F11F44584429C4B34981C48"/>
  </w:style>
  <w:style w:type="paragraph" w:customStyle="1" w:styleId="6BF0240DADF57D479848627B83989814">
    <w:name w:val="6BF0240DADF57D479848627B83989814"/>
  </w:style>
  <w:style w:type="paragraph" w:customStyle="1" w:styleId="18CE2461BA3CE846940D20D053749870">
    <w:name w:val="18CE2461BA3CE846940D20D053749870"/>
  </w:style>
  <w:style w:type="paragraph" w:customStyle="1" w:styleId="A08AED5FFFA99D43AE40DEB5D614E566">
    <w:name w:val="A08AED5FFFA99D43AE40DEB5D614E566"/>
  </w:style>
  <w:style w:type="paragraph" w:customStyle="1" w:styleId="D24A58BC0ACB1D42A88F01C46212D55B">
    <w:name w:val="D24A58BC0ACB1D42A88F01C46212D55B"/>
  </w:style>
  <w:style w:type="paragraph" w:customStyle="1" w:styleId="EFBCCEFC2050C248B89A5BD9C976AD9D">
    <w:name w:val="EFBCCEFC2050C248B89A5BD9C976AD9D"/>
  </w:style>
  <w:style w:type="paragraph" w:customStyle="1" w:styleId="86F7397AECC7E640A5DBAA2203686B04">
    <w:name w:val="86F7397AECC7E640A5DBAA2203686B04"/>
  </w:style>
  <w:style w:type="paragraph" w:customStyle="1" w:styleId="93BF845BD1830C40ABF164FFA4C7CC7B">
    <w:name w:val="93BF845BD1830C40ABF164FFA4C7CC7B"/>
  </w:style>
  <w:style w:type="paragraph" w:customStyle="1" w:styleId="6191EE448CA45641984E613A3664D0FE">
    <w:name w:val="6191EE448CA45641984E613A3664D0FE"/>
  </w:style>
  <w:style w:type="paragraph" w:customStyle="1" w:styleId="3243D5B846CF82429035FD8FE96C9F86">
    <w:name w:val="3243D5B846CF82429035FD8FE96C9F86"/>
  </w:style>
  <w:style w:type="paragraph" w:customStyle="1" w:styleId="652EB859617D454AB27C128FBDC0933C">
    <w:name w:val="652EB859617D454AB27C128FBDC0933C"/>
  </w:style>
  <w:style w:type="paragraph" w:customStyle="1" w:styleId="F8445291CB03434A82679FAEFDA62E34">
    <w:name w:val="F8445291CB03434A82679FAEFDA62E34"/>
  </w:style>
  <w:style w:type="paragraph" w:customStyle="1" w:styleId="9BA022833A9D6E4AA25C85ADDFEDC121">
    <w:name w:val="9BA022833A9D6E4AA25C85ADDFEDC121"/>
  </w:style>
  <w:style w:type="paragraph" w:customStyle="1" w:styleId="D1C078867EFB274F99564E394F832CFB">
    <w:name w:val="D1C078867EFB274F99564E394F832CFB"/>
  </w:style>
  <w:style w:type="paragraph" w:customStyle="1" w:styleId="BFDF9413B084BA44B6254C798F7C5D81">
    <w:name w:val="BFDF9413B084BA44B6254C798F7C5D81"/>
  </w:style>
  <w:style w:type="paragraph" w:customStyle="1" w:styleId="46E07A97D8536D4B88796DBEF71A12B0">
    <w:name w:val="46E07A97D8536D4B88796DBEF71A12B0"/>
  </w:style>
  <w:style w:type="paragraph" w:customStyle="1" w:styleId="075BDB98F8B0B948B4BC2EAC23D18736">
    <w:name w:val="075BDB98F8B0B948B4BC2EAC23D18736"/>
  </w:style>
  <w:style w:type="paragraph" w:customStyle="1" w:styleId="D0F53699D3341E4687891C94FA66269D">
    <w:name w:val="D0F53699D3341E4687891C94FA66269D"/>
  </w:style>
  <w:style w:type="paragraph" w:customStyle="1" w:styleId="705832F36906BC46BED98A397959D46E">
    <w:name w:val="705832F36906BC46BED98A397959D46E"/>
  </w:style>
  <w:style w:type="paragraph" w:customStyle="1" w:styleId="44EA96569923D041A084EF5D90239D7F">
    <w:name w:val="44EA96569923D041A084EF5D90239D7F"/>
  </w:style>
  <w:style w:type="paragraph" w:customStyle="1" w:styleId="B91BF92769B6784EBA122A5522788BAC">
    <w:name w:val="B91BF92769B6784EBA122A5522788BAC"/>
  </w:style>
  <w:style w:type="paragraph" w:customStyle="1" w:styleId="DB9300F5E63EE0499B36D640BE636920">
    <w:name w:val="DB9300F5E63EE0499B36D640BE636920"/>
  </w:style>
  <w:style w:type="paragraph" w:customStyle="1" w:styleId="8B2903498C16CE47B34FBC309381029D">
    <w:name w:val="8B2903498C16CE47B34FBC309381029D"/>
  </w:style>
  <w:style w:type="paragraph" w:customStyle="1" w:styleId="D8ADB7EAE426544B91B911DA90E42814">
    <w:name w:val="D8ADB7EAE426544B91B911DA90E42814"/>
  </w:style>
  <w:style w:type="paragraph" w:customStyle="1" w:styleId="9BA4B352837C054A96BA6EDFD4498A87">
    <w:name w:val="9BA4B352837C054A96BA6EDFD4498A87"/>
  </w:style>
  <w:style w:type="paragraph" w:customStyle="1" w:styleId="D419CB0BF49D7F428FE6D40B9C756E7A">
    <w:name w:val="D419CB0BF49D7F428FE6D40B9C756E7A"/>
  </w:style>
  <w:style w:type="paragraph" w:customStyle="1" w:styleId="5A28D832D7FB014B8AC747DBC09586A3">
    <w:name w:val="5A28D832D7FB014B8AC747DBC09586A3"/>
  </w:style>
  <w:style w:type="paragraph" w:customStyle="1" w:styleId="0933858D6CCC2C40B8F8A7FB1A489498">
    <w:name w:val="0933858D6CCC2C40B8F8A7FB1A489498"/>
  </w:style>
  <w:style w:type="paragraph" w:customStyle="1" w:styleId="556C8C76D0FF71478A6743553638F1CE">
    <w:name w:val="556C8C76D0FF71478A6743553638F1CE"/>
  </w:style>
  <w:style w:type="paragraph" w:customStyle="1" w:styleId="9922E0B49586F24DB6437126B788D044">
    <w:name w:val="9922E0B49586F24DB6437126B788D044"/>
  </w:style>
  <w:style w:type="paragraph" w:customStyle="1" w:styleId="52A367B8ECC4AD44B618E7CBEF8ED0E4">
    <w:name w:val="52A367B8ECC4AD44B618E7CBEF8ED0E4"/>
  </w:style>
  <w:style w:type="paragraph" w:customStyle="1" w:styleId="960DBDD9387D764691A9F7B18A214613">
    <w:name w:val="960DBDD9387D764691A9F7B18A214613"/>
  </w:style>
  <w:style w:type="paragraph" w:customStyle="1" w:styleId="736256A5C739B74682285051D249BA1E">
    <w:name w:val="736256A5C739B74682285051D249BA1E"/>
  </w:style>
  <w:style w:type="paragraph" w:customStyle="1" w:styleId="8C7B02763DC75E4CBE29CAA28299AFBC">
    <w:name w:val="8C7B02763DC75E4CBE29CAA28299AFBC"/>
  </w:style>
  <w:style w:type="paragraph" w:customStyle="1" w:styleId="11F7D5AEECD2894C8862B723433D3E53">
    <w:name w:val="11F7D5AEECD2894C8862B723433D3E53"/>
  </w:style>
  <w:style w:type="paragraph" w:customStyle="1" w:styleId="B79EBB243B58554A85AC233C3E1D8740">
    <w:name w:val="B79EBB243B58554A85AC233C3E1D8740"/>
  </w:style>
  <w:style w:type="paragraph" w:customStyle="1" w:styleId="BF3152356245FD49BDBF3A41CBB27B48">
    <w:name w:val="BF3152356245FD49BDBF3A41CBB27B48"/>
  </w:style>
  <w:style w:type="paragraph" w:customStyle="1" w:styleId="E7A62921F6338E42AD86F653759CDF08">
    <w:name w:val="E7A62921F6338E42AD86F653759CDF08"/>
  </w:style>
  <w:style w:type="paragraph" w:customStyle="1" w:styleId="3E3081DDBF88DF4C99E2B1B4B21F74B2">
    <w:name w:val="3E3081DDBF88DF4C99E2B1B4B21F74B2"/>
  </w:style>
  <w:style w:type="paragraph" w:customStyle="1" w:styleId="2778CA60A923E94E920A000C150160B2">
    <w:name w:val="2778CA60A923E94E920A000C150160B2"/>
  </w:style>
  <w:style w:type="paragraph" w:customStyle="1" w:styleId="D453C0AEE9426E4B80C6A67A378A5CF0">
    <w:name w:val="D453C0AEE9426E4B80C6A67A378A5CF0"/>
  </w:style>
  <w:style w:type="paragraph" w:customStyle="1" w:styleId="D0B7973D92023746A4D440033070316C">
    <w:name w:val="D0B7973D92023746A4D440033070316C"/>
  </w:style>
  <w:style w:type="paragraph" w:customStyle="1" w:styleId="1E04D6B4DFBE074997E745AABAAC0AD2">
    <w:name w:val="1E04D6B4DFBE074997E745AABAAC0AD2"/>
  </w:style>
  <w:style w:type="paragraph" w:customStyle="1" w:styleId="B3AF6EDC818C2C4198CFF475C3CC111B">
    <w:name w:val="B3AF6EDC818C2C4198CFF475C3CC111B"/>
  </w:style>
  <w:style w:type="paragraph" w:customStyle="1" w:styleId="3F5D322574BC3648BF6CEBDC1A08C897">
    <w:name w:val="3F5D322574BC3648BF6CEBDC1A08C897"/>
  </w:style>
  <w:style w:type="paragraph" w:customStyle="1" w:styleId="A58662B3FC55B147B5EB3A8B9BF0F204">
    <w:name w:val="A58662B3FC55B147B5EB3A8B9BF0F204"/>
  </w:style>
  <w:style w:type="paragraph" w:customStyle="1" w:styleId="E4EB740CF3C9CC41AA5AA73CE16EAE64">
    <w:name w:val="E4EB740CF3C9CC41AA5AA73CE16EAE64"/>
  </w:style>
  <w:style w:type="paragraph" w:customStyle="1" w:styleId="F18C4C6B3337FE47A2AE6F22398C81D4">
    <w:name w:val="F18C4C6B3337FE47A2AE6F22398C81D4"/>
  </w:style>
  <w:style w:type="paragraph" w:customStyle="1" w:styleId="8A7958DE88FF874D843FC0E89BB0D1A3">
    <w:name w:val="8A7958DE88FF874D843FC0E89BB0D1A3"/>
  </w:style>
  <w:style w:type="paragraph" w:customStyle="1" w:styleId="30AEC5E819A6444CBAA2577DE6A6050A">
    <w:name w:val="30AEC5E819A6444CBAA2577DE6A6050A"/>
  </w:style>
  <w:style w:type="paragraph" w:customStyle="1" w:styleId="50A20BAE61AB66428EBF5878DD443FA4">
    <w:name w:val="50A20BAE61AB66428EBF5878DD443FA4"/>
  </w:style>
  <w:style w:type="paragraph" w:customStyle="1" w:styleId="092338CCFAE6A64D86382EF2337F9D14">
    <w:name w:val="092338CCFAE6A64D86382EF2337F9D14"/>
  </w:style>
  <w:style w:type="paragraph" w:customStyle="1" w:styleId="89BB066C49E19F47A206B3AB9D09A8AB">
    <w:name w:val="89BB066C49E19F47A206B3AB9D09A8AB"/>
  </w:style>
  <w:style w:type="paragraph" w:customStyle="1" w:styleId="84FD8699DF8C0E4393492491C2AAEC2B">
    <w:name w:val="84FD8699DF8C0E4393492491C2AAEC2B"/>
  </w:style>
  <w:style w:type="paragraph" w:customStyle="1" w:styleId="4F4BFF5C00D0A441A193AADF80F411C9">
    <w:name w:val="4F4BFF5C00D0A441A193AADF80F411C9"/>
  </w:style>
  <w:style w:type="paragraph" w:customStyle="1" w:styleId="C581CCFC73C5954CAC90D7457195E993">
    <w:name w:val="C581CCFC73C5954CAC90D7457195E993"/>
  </w:style>
  <w:style w:type="paragraph" w:customStyle="1" w:styleId="8D5395D8693543429317D0B7311C444A">
    <w:name w:val="8D5395D8693543429317D0B7311C444A"/>
  </w:style>
  <w:style w:type="paragraph" w:customStyle="1" w:styleId="3A7E530EDC2B4A43A5A0079D6FBAAA71">
    <w:name w:val="3A7E530EDC2B4A43A5A0079D6FBAAA71"/>
  </w:style>
  <w:style w:type="paragraph" w:customStyle="1" w:styleId="56DFBA96E06F254687AD326CF907E1C0">
    <w:name w:val="56DFBA96E06F254687AD326CF907E1C0"/>
  </w:style>
  <w:style w:type="paragraph" w:customStyle="1" w:styleId="E79D0BCE9B2BD14DA5B8C70DE47C7B75">
    <w:name w:val="E79D0BCE9B2BD14DA5B8C70DE47C7B75"/>
  </w:style>
  <w:style w:type="paragraph" w:customStyle="1" w:styleId="F66D0D3B7BA38C41BC76F54429325869">
    <w:name w:val="F66D0D3B7BA38C41BC76F54429325869"/>
  </w:style>
  <w:style w:type="paragraph" w:customStyle="1" w:styleId="FAF2F489439F16489F080F7A241B195D">
    <w:name w:val="FAF2F489439F16489F080F7A241B195D"/>
  </w:style>
  <w:style w:type="paragraph" w:customStyle="1" w:styleId="4C647768B1034543B7CC2A9BFF53282F">
    <w:name w:val="4C647768B1034543B7CC2A9BFF53282F"/>
  </w:style>
  <w:style w:type="paragraph" w:customStyle="1" w:styleId="C1BEC391EDF9FA48B1327C51F3787119">
    <w:name w:val="C1BEC391EDF9FA48B1327C51F3787119"/>
  </w:style>
  <w:style w:type="paragraph" w:customStyle="1" w:styleId="E065AC628D02E8479845AEF5FF0E019D">
    <w:name w:val="E065AC628D02E8479845AEF5FF0E019D"/>
  </w:style>
  <w:style w:type="paragraph" w:customStyle="1" w:styleId="7AC47F0B03E3D44287A848EFB50F5159">
    <w:name w:val="7AC47F0B03E3D44287A848EFB50F5159"/>
  </w:style>
  <w:style w:type="paragraph" w:customStyle="1" w:styleId="44B63F0E5B1A6D449E467CBB68135583">
    <w:name w:val="44B63F0E5B1A6D449E467CBB68135583"/>
  </w:style>
  <w:style w:type="paragraph" w:customStyle="1" w:styleId="5CC5F4E486867544B22B129947A92210">
    <w:name w:val="5CC5F4E486867544B22B129947A92210"/>
  </w:style>
  <w:style w:type="paragraph" w:customStyle="1" w:styleId="29A41705ABE26F4597BC7A044997DE50">
    <w:name w:val="29A41705ABE26F4597BC7A044997DE50"/>
  </w:style>
  <w:style w:type="paragraph" w:customStyle="1" w:styleId="1DB47C98A8AF6445A1A4D30C6A7007CC">
    <w:name w:val="1DB47C98A8AF6445A1A4D30C6A7007CC"/>
  </w:style>
  <w:style w:type="paragraph" w:customStyle="1" w:styleId="B0C66901911EBA43B9F1790157663ED4">
    <w:name w:val="B0C66901911EBA43B9F1790157663ED4"/>
  </w:style>
  <w:style w:type="paragraph" w:customStyle="1" w:styleId="72E1409BC852F344B75CC9360F293B2F">
    <w:name w:val="72E1409BC852F344B75CC9360F293B2F"/>
  </w:style>
  <w:style w:type="paragraph" w:customStyle="1" w:styleId="E24242AE16F3104482CB1C4338BFA92A">
    <w:name w:val="E24242AE16F3104482CB1C4338BFA92A"/>
  </w:style>
  <w:style w:type="paragraph" w:customStyle="1" w:styleId="7874521734D8C94E84D4C3A8EF0BD8FB">
    <w:name w:val="7874521734D8C94E84D4C3A8EF0BD8FB"/>
  </w:style>
  <w:style w:type="paragraph" w:customStyle="1" w:styleId="B1A4D8A2A0D67F4697058602D1204EF9">
    <w:name w:val="B1A4D8A2A0D67F4697058602D1204EF9"/>
  </w:style>
  <w:style w:type="paragraph" w:customStyle="1" w:styleId="4BA8250F7B78BA42928891F5A0A6FE84">
    <w:name w:val="4BA8250F7B78BA42928891F5A0A6FE84"/>
  </w:style>
  <w:style w:type="paragraph" w:customStyle="1" w:styleId="94281ED7E6C93B40957B2EC8EC8004FB">
    <w:name w:val="94281ED7E6C93B40957B2EC8EC8004FB"/>
  </w:style>
  <w:style w:type="paragraph" w:customStyle="1" w:styleId="6CA1D620956C2A4B846A2B43C8EEB667">
    <w:name w:val="6CA1D620956C2A4B846A2B43C8EEB667"/>
  </w:style>
  <w:style w:type="paragraph" w:customStyle="1" w:styleId="B8FF931337F50D41951DD09AE00C2B47">
    <w:name w:val="B8FF931337F50D41951DD09AE00C2B47"/>
  </w:style>
  <w:style w:type="paragraph" w:customStyle="1" w:styleId="DCCA473B09C9D748B23FCB80C9B31CA4">
    <w:name w:val="DCCA473B09C9D748B23FCB80C9B31CA4"/>
  </w:style>
  <w:style w:type="paragraph" w:customStyle="1" w:styleId="36A8A6BCF83D204AAA675FB656E86AF0">
    <w:name w:val="36A8A6BCF83D204AAA675FB656E86AF0"/>
  </w:style>
  <w:style w:type="paragraph" w:customStyle="1" w:styleId="2C4F5AE5BD9F3748B52F5368361CA6A8">
    <w:name w:val="2C4F5AE5BD9F3748B52F5368361CA6A8"/>
  </w:style>
  <w:style w:type="paragraph" w:customStyle="1" w:styleId="AE7340A93DADE84191E07F2B75C66E4A">
    <w:name w:val="AE7340A93DADE84191E07F2B75C66E4A"/>
  </w:style>
  <w:style w:type="paragraph" w:customStyle="1" w:styleId="EA00C9507925B8419FB5DA199D64ED16">
    <w:name w:val="EA00C9507925B8419FB5DA199D64ED16"/>
  </w:style>
  <w:style w:type="paragraph" w:customStyle="1" w:styleId="FD41CB0944DDB94492A51527B8A9AE9B">
    <w:name w:val="FD41CB0944DDB94492A51527B8A9AE9B"/>
  </w:style>
  <w:style w:type="paragraph" w:customStyle="1" w:styleId="E72F5CC56AA6C746A65F912410147E98">
    <w:name w:val="E72F5CC56AA6C746A65F912410147E98"/>
  </w:style>
  <w:style w:type="paragraph" w:customStyle="1" w:styleId="1DCD6D1310763F4F97AA0722DF2CE451">
    <w:name w:val="1DCD6D1310763F4F97AA0722DF2CE451"/>
  </w:style>
  <w:style w:type="paragraph" w:customStyle="1" w:styleId="7E0013FB64C3E14F8269815746ECED40">
    <w:name w:val="7E0013FB64C3E14F8269815746ECED40"/>
  </w:style>
  <w:style w:type="paragraph" w:customStyle="1" w:styleId="C7B9842A65393043951FEBC04423998A">
    <w:name w:val="C7B9842A65393043951FEBC04423998A"/>
  </w:style>
  <w:style w:type="paragraph" w:customStyle="1" w:styleId="7495779E25FD204BB9A72E37D4E4E500">
    <w:name w:val="7495779E25FD204BB9A72E37D4E4E500"/>
  </w:style>
  <w:style w:type="paragraph" w:customStyle="1" w:styleId="668CE98011D65642924D286720C9C12B">
    <w:name w:val="668CE98011D65642924D286720C9C12B"/>
    <w:rsid w:val="007E491F"/>
  </w:style>
  <w:style w:type="paragraph" w:customStyle="1" w:styleId="D40BC8837E68D94B98989AA812C3DA16">
    <w:name w:val="D40BC8837E68D94B98989AA812C3DA16"/>
    <w:rsid w:val="007E491F"/>
  </w:style>
  <w:style w:type="paragraph" w:customStyle="1" w:styleId="E91873EA8F7CE0499FA5E2A69D80A77E">
    <w:name w:val="E91873EA8F7CE0499FA5E2A69D80A77E"/>
    <w:rsid w:val="007E491F"/>
  </w:style>
  <w:style w:type="paragraph" w:customStyle="1" w:styleId="FAC441CB5D6AA140B63157C9CC6399B2">
    <w:name w:val="FAC441CB5D6AA140B63157C9CC6399B2"/>
    <w:rsid w:val="007E491F"/>
  </w:style>
  <w:style w:type="paragraph" w:customStyle="1" w:styleId="957A531AC752CD4A91691E94A4744E9E">
    <w:name w:val="957A531AC752CD4A91691E94A4744E9E"/>
    <w:rsid w:val="007E491F"/>
  </w:style>
  <w:style w:type="paragraph" w:customStyle="1" w:styleId="A17C454C4EE6454FBF345D0D7F986C8B">
    <w:name w:val="A17C454C4EE6454FBF345D0D7F986C8B"/>
    <w:rsid w:val="007E491F"/>
  </w:style>
  <w:style w:type="paragraph" w:customStyle="1" w:styleId="B3AC10ABBCFA1A49A3BAC3FF4228B841">
    <w:name w:val="B3AC10ABBCFA1A49A3BAC3FF4228B841"/>
    <w:rsid w:val="007E491F"/>
  </w:style>
  <w:style w:type="paragraph" w:customStyle="1" w:styleId="DBF770C6F8603849B29C1491BBDDC95F">
    <w:name w:val="DBF770C6F8603849B29C1491BBDDC95F"/>
    <w:rsid w:val="000E359B"/>
  </w:style>
  <w:style w:type="paragraph" w:customStyle="1" w:styleId="74CD9716CECB184A85B291AF6AAC5BBC">
    <w:name w:val="74CD9716CECB184A85B291AF6AAC5BBC"/>
    <w:rsid w:val="000E359B"/>
  </w:style>
  <w:style w:type="paragraph" w:customStyle="1" w:styleId="4C64B4C813E1C84292516B99A262AC3A">
    <w:name w:val="4C64B4C813E1C84292516B99A262AC3A"/>
    <w:rsid w:val="000E359B"/>
  </w:style>
  <w:style w:type="paragraph" w:customStyle="1" w:styleId="F182234FB8F61A429C594E5EB53D928E">
    <w:name w:val="F182234FB8F61A429C594E5EB53D928E"/>
    <w:rsid w:val="000E359B"/>
  </w:style>
  <w:style w:type="paragraph" w:customStyle="1" w:styleId="FBDFA5DA01B0F046B99AB755F6784851">
    <w:name w:val="FBDFA5DA01B0F046B99AB755F6784851"/>
    <w:rsid w:val="000E359B"/>
  </w:style>
  <w:style w:type="paragraph" w:customStyle="1" w:styleId="3090C2538A1BCE40AA6F5EE93C362DB0">
    <w:name w:val="3090C2538A1BCE40AA6F5EE93C362DB0"/>
    <w:rsid w:val="000E359B"/>
  </w:style>
  <w:style w:type="paragraph" w:customStyle="1" w:styleId="579FA57F53AAB0438D2BA54B2824FFFA">
    <w:name w:val="579FA57F53AAB0438D2BA54B2824FFFA"/>
    <w:rsid w:val="000E359B"/>
  </w:style>
  <w:style w:type="paragraph" w:customStyle="1" w:styleId="94FFB4B0F4632A46A6247A20F2B4193D">
    <w:name w:val="94FFB4B0F4632A46A6247A20F2B4193D"/>
    <w:rsid w:val="000E359B"/>
  </w:style>
  <w:style w:type="paragraph" w:customStyle="1" w:styleId="1B5032B7CD6B67438A20DBD387CD65B0">
    <w:name w:val="1B5032B7CD6B67438A20DBD387CD65B0"/>
    <w:rsid w:val="000E359B"/>
  </w:style>
  <w:style w:type="paragraph" w:customStyle="1" w:styleId="2C66658E6A7E6A4C93AC8553DAE65524">
    <w:name w:val="2C66658E6A7E6A4C93AC8553DAE65524"/>
    <w:rsid w:val="000E359B"/>
  </w:style>
  <w:style w:type="paragraph" w:customStyle="1" w:styleId="E603F7FFD169584D92F1E6CADFF4CF54">
    <w:name w:val="E603F7FFD169584D92F1E6CADFF4CF54"/>
    <w:rsid w:val="000E359B"/>
  </w:style>
  <w:style w:type="paragraph" w:customStyle="1" w:styleId="14A66EE888B401429ADA48FC64CD4A8B">
    <w:name w:val="14A66EE888B401429ADA48FC64CD4A8B"/>
    <w:rsid w:val="000E359B"/>
  </w:style>
  <w:style w:type="paragraph" w:customStyle="1" w:styleId="0992125442545C49AA27057009F95390">
    <w:name w:val="0992125442545C49AA27057009F95390"/>
    <w:rsid w:val="000E359B"/>
  </w:style>
  <w:style w:type="paragraph" w:customStyle="1" w:styleId="7AB3FAF6880DD8409B2EF211E5286A8F">
    <w:name w:val="7AB3FAF6880DD8409B2EF211E5286A8F"/>
    <w:rsid w:val="000E359B"/>
  </w:style>
  <w:style w:type="paragraph" w:customStyle="1" w:styleId="74DAA4CBF8290D4AB7817E847876B7A3">
    <w:name w:val="74DAA4CBF8290D4AB7817E847876B7A3"/>
    <w:rsid w:val="000E359B"/>
  </w:style>
  <w:style w:type="paragraph" w:customStyle="1" w:styleId="D3DF6E6BF9716840BF4272BD8166D62D">
    <w:name w:val="D3DF6E6BF9716840BF4272BD8166D62D"/>
    <w:rsid w:val="000E359B"/>
  </w:style>
  <w:style w:type="paragraph" w:customStyle="1" w:styleId="089DCF3256473348A9E59EAC7683E8A4">
    <w:name w:val="089DCF3256473348A9E59EAC7683E8A4"/>
    <w:rsid w:val="000E359B"/>
  </w:style>
  <w:style w:type="paragraph" w:customStyle="1" w:styleId="FFB51E0F60A46346BC86BBDD8E391ED2">
    <w:name w:val="FFB51E0F60A46346BC86BBDD8E391ED2"/>
    <w:rsid w:val="000E359B"/>
  </w:style>
  <w:style w:type="paragraph" w:customStyle="1" w:styleId="A6F0E25EB2E69D4397F1C9332B0E4621">
    <w:name w:val="A6F0E25EB2E69D4397F1C9332B0E4621"/>
    <w:rsid w:val="000E359B"/>
  </w:style>
  <w:style w:type="paragraph" w:customStyle="1" w:styleId="A4676550E873F148B35AB8A45591B03A">
    <w:name w:val="A4676550E873F148B35AB8A45591B03A"/>
    <w:rsid w:val="000E359B"/>
  </w:style>
  <w:style w:type="paragraph" w:customStyle="1" w:styleId="6042255B76464B4CBCC8A153332AEAE8">
    <w:name w:val="6042255B76464B4CBCC8A153332AEAE8"/>
    <w:rsid w:val="000E3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30</TotalTime>
  <Pages>2</Pages>
  <Words>272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M.Dekaj</dc:creator>
  <cp:lastModifiedBy>M.Dekaj</cp:lastModifiedBy>
  <cp:revision>4</cp:revision>
  <dcterms:created xsi:type="dcterms:W3CDTF">2017-10-05T16:18:00Z</dcterms:created>
  <dcterms:modified xsi:type="dcterms:W3CDTF">2017-10-05T16:51:00Z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